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2E71AA" w14:textId="534FE03B" w:rsidR="003757D9" w:rsidRPr="00330BD7" w:rsidRDefault="00630D03">
      <w:pPr>
        <w:pStyle w:val="CompanyName"/>
        <w:rPr>
          <w:lang w:val="ca-ES"/>
        </w:rPr>
      </w:pPr>
      <w:bookmarkStart w:id="0" w:name="xgraphic"/>
      <w:r>
        <w:rPr>
          <w:lang w:val="ca-ES"/>
        </w:rPr>
        <w:t>Seguretat en Sistemes, Xarxes i Serveis</w:t>
      </w:r>
    </w:p>
    <w:p w14:paraId="7ECB66D0" w14:textId="75C6858E" w:rsidR="003757D9" w:rsidRPr="00330BD7" w:rsidRDefault="00630D03">
      <w:pPr>
        <w:pStyle w:val="TitleCover"/>
        <w:rPr>
          <w:lang w:val="ca-ES"/>
        </w:rPr>
      </w:pPr>
      <w:proofErr w:type="spellStart"/>
      <w:r>
        <w:rPr>
          <w:lang w:val="ca-ES"/>
        </w:rPr>
        <w:t>The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LeafLab</w:t>
      </w:r>
      <w:proofErr w:type="spellEnd"/>
      <w:r>
        <w:rPr>
          <w:lang w:val="ca-ES"/>
        </w:rPr>
        <w:t xml:space="preserve"> Project</w:t>
      </w:r>
    </w:p>
    <w:p w14:paraId="5C3442E8" w14:textId="1592C762" w:rsidR="003757D9" w:rsidRDefault="00630D03">
      <w:pPr>
        <w:pStyle w:val="SubtitleItalic"/>
        <w:rPr>
          <w:lang w:val="ca-ES"/>
        </w:rPr>
      </w:pPr>
      <w:r>
        <w:rPr>
          <w:lang w:val="ca-ES"/>
        </w:rPr>
        <w:t>Desenvolupament d’un hivernacle intel·ligent</w:t>
      </w:r>
    </w:p>
    <w:p w14:paraId="70A000AD" w14:textId="77777777" w:rsidR="0010384C" w:rsidRPr="0010384C" w:rsidRDefault="0010384C" w:rsidP="0010384C">
      <w:pPr>
        <w:pStyle w:val="Textoindependiente"/>
        <w:rPr>
          <w:lang w:bidi="es-ES"/>
        </w:rPr>
      </w:pPr>
    </w:p>
    <w:p w14:paraId="5FD9018B" w14:textId="08C25D0A" w:rsidR="00324AF0" w:rsidRPr="00330BD7" w:rsidRDefault="003757D9" w:rsidP="00324AF0">
      <w:pPr>
        <w:pStyle w:val="Ttulo"/>
        <w:rPr>
          <w:rFonts w:cs="Times New Roman"/>
          <w:szCs w:val="60"/>
          <w:lang w:bidi="es-ES"/>
        </w:rPr>
      </w:pPr>
      <w:r w:rsidRPr="00330BD7">
        <w:rPr>
          <w:rFonts w:cs="Times New Roman"/>
          <w:szCs w:val="60"/>
          <w:lang w:bidi="es-ES"/>
        </w:rPr>
        <w:br w:type="page"/>
      </w:r>
      <w:bookmarkEnd w:id="0"/>
    </w:p>
    <w:sdt>
      <w:sdtPr>
        <w:rPr>
          <w:rFonts w:ascii="Tahoma" w:eastAsia="Times New Roman" w:hAnsi="Tahoma" w:cs="Tahoma"/>
          <w:color w:val="auto"/>
          <w:sz w:val="20"/>
          <w:szCs w:val="20"/>
          <w:lang w:val="ca-ES" w:bidi="hi-IN"/>
        </w:rPr>
        <w:id w:val="-1722895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244351" w14:textId="18FE0ED7" w:rsidR="00324AF0" w:rsidRDefault="008A5503">
          <w:pPr>
            <w:pStyle w:val="TtuloTDC"/>
            <w:rPr>
              <w:rFonts w:ascii="Lucida Console" w:hAnsi="Lucida Console" w:cs="ADLaM Display"/>
              <w:sz w:val="44"/>
              <w:lang w:val="ca-ES"/>
            </w:rPr>
          </w:pPr>
          <w:proofErr w:type="spellStart"/>
          <w:r>
            <w:rPr>
              <w:rFonts w:ascii="Lucida Console" w:hAnsi="Lucida Console" w:cs="ADLaM Display"/>
              <w:sz w:val="44"/>
              <w:lang w:val="ca-ES"/>
            </w:rPr>
            <w:t>The</w:t>
          </w:r>
          <w:proofErr w:type="spellEnd"/>
          <w:r>
            <w:rPr>
              <w:rFonts w:ascii="Lucida Console" w:hAnsi="Lucida Console" w:cs="ADLaM Display"/>
              <w:sz w:val="44"/>
              <w:lang w:val="ca-ES"/>
            </w:rPr>
            <w:t xml:space="preserve"> </w:t>
          </w:r>
          <w:proofErr w:type="spellStart"/>
          <w:r>
            <w:rPr>
              <w:rFonts w:ascii="Lucida Console" w:hAnsi="Lucida Console" w:cs="ADLaM Display"/>
              <w:sz w:val="44"/>
              <w:lang w:val="ca-ES"/>
            </w:rPr>
            <w:t>LeafLab</w:t>
          </w:r>
          <w:proofErr w:type="spellEnd"/>
          <w:r>
            <w:rPr>
              <w:rFonts w:ascii="Lucida Console" w:hAnsi="Lucida Console" w:cs="ADLaM Display"/>
              <w:sz w:val="44"/>
              <w:lang w:val="ca-ES"/>
            </w:rPr>
            <w:t xml:space="preserve"> Project</w:t>
          </w:r>
        </w:p>
        <w:p w14:paraId="6FBF964C" w14:textId="77777777" w:rsidR="00630D03" w:rsidRPr="00630D03" w:rsidRDefault="00630D03" w:rsidP="00630D03">
          <w:pPr>
            <w:rPr>
              <w:lang w:bidi="ar-SA"/>
            </w:rPr>
          </w:pPr>
        </w:p>
        <w:p w14:paraId="50E0861E" w14:textId="4C9695AC" w:rsidR="00D11AF7" w:rsidRDefault="00324AF0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pacing w:val="0"/>
              <w:kern w:val="2"/>
              <w:sz w:val="24"/>
              <w:szCs w:val="24"/>
              <w:lang w:val="es-ES" w:bidi="ar-SA"/>
              <w14:ligatures w14:val="standardContextual"/>
            </w:rPr>
          </w:pPr>
          <w:r w:rsidRPr="007D0AD8">
            <w:rPr>
              <w:rFonts w:ascii="Arial" w:hAnsi="Arial" w:cs="Arial"/>
              <w:sz w:val="28"/>
            </w:rPr>
            <w:fldChar w:fldCharType="begin"/>
          </w:r>
          <w:r w:rsidRPr="007D0AD8">
            <w:rPr>
              <w:rFonts w:ascii="Arial" w:hAnsi="Arial" w:cs="Arial"/>
              <w:sz w:val="28"/>
            </w:rPr>
            <w:instrText xml:space="preserve"> TOC \o "1-3" \h \z \u </w:instrText>
          </w:r>
          <w:r w:rsidRPr="007D0AD8">
            <w:rPr>
              <w:rFonts w:ascii="Arial" w:hAnsi="Arial" w:cs="Arial"/>
              <w:sz w:val="28"/>
            </w:rPr>
            <w:fldChar w:fldCharType="separate"/>
          </w:r>
          <w:hyperlink w:anchor="_Toc217500075" w:history="1">
            <w:r w:rsidR="00D11AF7" w:rsidRPr="00BE05B3">
              <w:rPr>
                <w:rStyle w:val="Hipervnculo"/>
                <w:rFonts w:ascii="Consolas" w:hAnsi="Consolas"/>
                <w:noProof/>
              </w:rPr>
              <w:t>INTRODUCCIÓ</w:t>
            </w:r>
            <w:r w:rsidR="00D11AF7">
              <w:rPr>
                <w:noProof/>
                <w:webHidden/>
              </w:rPr>
              <w:tab/>
            </w:r>
            <w:r w:rsidR="00D11AF7">
              <w:rPr>
                <w:noProof/>
                <w:webHidden/>
              </w:rPr>
              <w:fldChar w:fldCharType="begin"/>
            </w:r>
            <w:r w:rsidR="00D11AF7">
              <w:rPr>
                <w:noProof/>
                <w:webHidden/>
              </w:rPr>
              <w:instrText xml:space="preserve"> PAGEREF _Toc217500075 \h </w:instrText>
            </w:r>
            <w:r w:rsidR="00D11AF7">
              <w:rPr>
                <w:noProof/>
                <w:webHidden/>
              </w:rPr>
            </w:r>
            <w:r w:rsidR="00D11AF7">
              <w:rPr>
                <w:noProof/>
                <w:webHidden/>
              </w:rPr>
              <w:fldChar w:fldCharType="separate"/>
            </w:r>
            <w:r w:rsidR="00D11AF7">
              <w:rPr>
                <w:noProof/>
                <w:webHidden/>
              </w:rPr>
              <w:t>2</w:t>
            </w:r>
            <w:r w:rsidR="00D11AF7">
              <w:rPr>
                <w:noProof/>
                <w:webHidden/>
              </w:rPr>
              <w:fldChar w:fldCharType="end"/>
            </w:r>
          </w:hyperlink>
        </w:p>
        <w:p w14:paraId="50861F50" w14:textId="2C90852A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76" w:history="1">
            <w:r w:rsidRPr="00BE05B3">
              <w:rPr>
                <w:rStyle w:val="Hipervnculo"/>
                <w:rFonts w:ascii="Consolas" w:hAnsi="Consolas" w:cs="Arial"/>
                <w:noProof/>
              </w:rPr>
              <w:t>Objectiu del projecte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C27EA" w14:textId="2EDF8049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77" w:history="1">
            <w:r w:rsidRPr="00BE05B3">
              <w:rPr>
                <w:rStyle w:val="Hipervnculo"/>
                <w:rFonts w:ascii="Consolas" w:hAnsi="Consolas" w:cs="Arial"/>
                <w:noProof/>
              </w:rPr>
              <w:t>Funcionalitats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0C69" w14:textId="4A77146E" w:rsidR="00D11AF7" w:rsidRDefault="00D11AF7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pacing w:val="0"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78" w:history="1">
            <w:r w:rsidRPr="00BE05B3">
              <w:rPr>
                <w:rStyle w:val="Hipervnculo"/>
                <w:rFonts w:ascii="Consolas" w:hAnsi="Consolas"/>
                <w:noProof/>
              </w:rPr>
              <w:t>PRESSUPOST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CC7CD" w14:textId="1B808CFC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79" w:history="1">
            <w:r w:rsidRPr="00BE05B3">
              <w:rPr>
                <w:rStyle w:val="Hipervnculo"/>
                <w:rFonts w:ascii="Consolas" w:hAnsi="Consolas" w:cs="Arial"/>
                <w:noProof/>
              </w:rPr>
              <w:t>Plaques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9CB08" w14:textId="701CDEE8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0" w:history="1">
            <w:r w:rsidRPr="00BE05B3">
              <w:rPr>
                <w:rStyle w:val="Hipervnculo"/>
                <w:rFonts w:ascii="Consolas" w:hAnsi="Consolas" w:cs="Arial"/>
                <w:noProof/>
              </w:rPr>
              <w:t>Fonts alimentació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EB74B" w14:textId="07FFECCE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1" w:history="1">
            <w:r w:rsidRPr="00BE05B3">
              <w:rPr>
                <w:rStyle w:val="Hipervnculo"/>
                <w:rFonts w:ascii="Consolas" w:hAnsi="Consolas" w:cs="Arial"/>
                <w:noProof/>
              </w:rPr>
              <w:t>Cablejat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A735D" w14:textId="3E88C773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2" w:history="1">
            <w:r w:rsidRPr="00BE05B3">
              <w:rPr>
                <w:rStyle w:val="Hipervnculo"/>
                <w:rFonts w:ascii="Consolas" w:hAnsi="Consolas" w:cs="Arial"/>
                <w:noProof/>
              </w:rPr>
              <w:t>Eines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89CB1" w14:textId="7AE6BD4A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3" w:history="1">
            <w:r w:rsidRPr="00BE05B3">
              <w:rPr>
                <w:rStyle w:val="Hipervnculo"/>
                <w:rFonts w:ascii="Consolas" w:hAnsi="Consolas" w:cs="Arial"/>
                <w:noProof/>
              </w:rPr>
              <w:t>Moduls Relé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FE6FA" w14:textId="5EAF2330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4" w:history="1">
            <w:r w:rsidRPr="00BE05B3">
              <w:rPr>
                <w:rStyle w:val="Hipervnculo"/>
                <w:rFonts w:ascii="Consolas" w:hAnsi="Consolas" w:cs="Arial"/>
                <w:noProof/>
              </w:rPr>
              <w:t>Sensors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CD2E5" w14:textId="2EA280AD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5" w:history="1">
            <w:r w:rsidRPr="00BE05B3">
              <w:rPr>
                <w:rStyle w:val="Hipervnculo"/>
                <w:rFonts w:ascii="Consolas" w:hAnsi="Consolas" w:cs="Arial"/>
                <w:noProof/>
              </w:rPr>
              <w:t>Actuadors baix voltatge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37F5E" w14:textId="4F952129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6" w:history="1">
            <w:r w:rsidRPr="00BE05B3">
              <w:rPr>
                <w:rStyle w:val="Hipervnculo"/>
                <w:rFonts w:ascii="Consolas" w:hAnsi="Consolas" w:cs="Arial"/>
                <w:noProof/>
              </w:rPr>
              <w:t>Actuadors 240V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A33CF" w14:textId="78CF5A9A" w:rsidR="00D11AF7" w:rsidRDefault="00D11AF7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pacing w:val="0"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7" w:history="1">
            <w:r w:rsidRPr="00BE05B3">
              <w:rPr>
                <w:rStyle w:val="Hipervnculo"/>
                <w:rFonts w:ascii="Consolas" w:hAnsi="Consolas" w:cs="Arial"/>
                <w:noProof/>
              </w:rPr>
              <w:t>INFORMACIÓ TÈCNICA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24D04" w14:textId="66DE8323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8" w:history="1">
            <w:r w:rsidRPr="00BE05B3">
              <w:rPr>
                <w:rStyle w:val="Hipervnculo"/>
                <w:rFonts w:ascii="Consolas" w:hAnsi="Consolas" w:cs="Arial"/>
                <w:noProof/>
              </w:rPr>
              <w:t>Especificacions de les plaques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14A80" w14:textId="6D2B98A8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89" w:history="1">
            <w:r w:rsidRPr="00BE05B3">
              <w:rPr>
                <w:rStyle w:val="Hipervnculo"/>
                <w:rFonts w:ascii="Consolas" w:hAnsi="Consolas" w:cs="Arial"/>
                <w:noProof/>
              </w:rPr>
              <w:t>Especificacions de les fonts d’alimentació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3E53F" w14:textId="6C0FA5D0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0" w:history="1">
            <w:r w:rsidRPr="00BE05B3">
              <w:rPr>
                <w:rStyle w:val="Hipervnculo"/>
                <w:rFonts w:ascii="Consolas" w:hAnsi="Consolas" w:cs="Arial"/>
                <w:noProof/>
              </w:rPr>
              <w:t>Especificacions dels mòduls relés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E6613" w14:textId="0891BE4D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1" w:history="1">
            <w:r w:rsidRPr="00BE05B3">
              <w:rPr>
                <w:rStyle w:val="Hipervnculo"/>
                <w:rFonts w:ascii="Consolas" w:hAnsi="Consolas" w:cs="Arial"/>
                <w:noProof/>
              </w:rPr>
              <w:t>Especificacions del cablejat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EA59E" w14:textId="22A87933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2" w:history="1">
            <w:r w:rsidRPr="00BE05B3">
              <w:rPr>
                <w:rStyle w:val="Hipervnculo"/>
                <w:rFonts w:ascii="Consolas" w:hAnsi="Consolas" w:cs="Arial"/>
                <w:noProof/>
              </w:rPr>
              <w:t>Especificacions dels sensors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47983" w14:textId="58CEA67C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3" w:history="1">
            <w:r w:rsidRPr="00BE05B3">
              <w:rPr>
                <w:rStyle w:val="Hipervnculo"/>
                <w:rFonts w:ascii="Consolas" w:hAnsi="Consolas" w:cs="Arial"/>
                <w:noProof/>
              </w:rPr>
              <w:t>Especificacions dels actuadors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6BA1" w14:textId="48739754" w:rsidR="00D11AF7" w:rsidRDefault="00D11AF7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pacing w:val="0"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4" w:history="1">
            <w:r w:rsidRPr="00BE05B3">
              <w:rPr>
                <w:rStyle w:val="Hipervnculo"/>
                <w:rFonts w:ascii="Consolas" w:hAnsi="Consolas" w:cs="Arial"/>
                <w:noProof/>
              </w:rPr>
              <w:t>ESQUEMA CONNEXIONS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C05E9" w14:textId="1EAFF727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5" w:history="1">
            <w:r w:rsidRPr="00BE05B3">
              <w:rPr>
                <w:rStyle w:val="Hipervnculo"/>
                <w:rFonts w:ascii="Consolas" w:hAnsi="Consolas" w:cs="Arial"/>
                <w:noProof/>
              </w:rPr>
              <w:t>Esquema dels sensors analògics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B9064" w14:textId="7D75092F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6" w:history="1">
            <w:r w:rsidRPr="00BE05B3">
              <w:rPr>
                <w:rStyle w:val="Hipervnculo"/>
                <w:rFonts w:ascii="Consolas" w:hAnsi="Consolas" w:cs="Arial"/>
                <w:noProof/>
              </w:rPr>
              <w:t>Esquema dels actuadors de 12V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F1083" w14:textId="0C874E94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7" w:history="1">
            <w:r w:rsidRPr="00BE05B3">
              <w:rPr>
                <w:rStyle w:val="Hipervnculo"/>
                <w:rFonts w:ascii="Consolas" w:hAnsi="Consolas" w:cs="Arial"/>
                <w:noProof/>
              </w:rPr>
              <w:t>Esquema dels actuadors de 240V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956AB" w14:textId="10D4B8E1" w:rsidR="00D11AF7" w:rsidRDefault="00D11AF7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pacing w:val="0"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8" w:history="1">
            <w:r w:rsidRPr="00BE05B3">
              <w:rPr>
                <w:rStyle w:val="Hipervnculo"/>
                <w:rFonts w:ascii="Consolas" w:hAnsi="Consolas"/>
                <w:noProof/>
              </w:rPr>
              <w:t>CODI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EB93B" w14:textId="6BE6AD2C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099" w:history="1">
            <w:r w:rsidRPr="00BE05B3">
              <w:rPr>
                <w:rStyle w:val="Hipervnculo"/>
                <w:rFonts w:ascii="Consolas" w:hAnsi="Consolas" w:cs="Arial"/>
                <w:noProof/>
              </w:rPr>
              <w:t>Tests inicials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507D7" w14:textId="71993BC4" w:rsidR="00D11AF7" w:rsidRDefault="00D11AF7">
          <w:pPr>
            <w:pStyle w:val="TD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100" w:history="1">
            <w:r w:rsidRPr="00BE05B3">
              <w:rPr>
                <w:rStyle w:val="Hipervnculo"/>
                <w:rFonts w:ascii="Consolas" w:hAnsi="Consolas" w:cs="Arial"/>
                <w:noProof/>
              </w:rPr>
              <w:t>Codi complert d’automatització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AA32A" w14:textId="19F7E36D" w:rsidR="00D11AF7" w:rsidRDefault="00D11AF7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pacing w:val="0"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101" w:history="1">
            <w:r w:rsidRPr="00BE05B3">
              <w:rPr>
                <w:rStyle w:val="Hipervnculo"/>
                <w:rFonts w:ascii="Consolas" w:hAnsi="Consolas"/>
                <w:noProof/>
              </w:rPr>
              <w:t>Videotutorial broker MQTT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256DB" w14:textId="083B3E4B" w:rsidR="00D11AF7" w:rsidRDefault="00D11AF7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pacing w:val="0"/>
              <w:kern w:val="2"/>
              <w:sz w:val="24"/>
              <w:szCs w:val="24"/>
              <w:lang w:val="es-ES" w:bidi="ar-SA"/>
              <w14:ligatures w14:val="standardContextual"/>
            </w:rPr>
          </w:pPr>
          <w:hyperlink w:anchor="_Toc217500102" w:history="1">
            <w:r w:rsidRPr="00BE05B3">
              <w:rPr>
                <w:rStyle w:val="Hipervnculo"/>
                <w:rFonts w:ascii="Consolas" w:hAnsi="Consolas"/>
                <w:noProof/>
              </w:rPr>
              <w:t>Videotutorial dashboard nodered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_Toc217500102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74833" w14:textId="4C9AC5CE" w:rsidR="00324AF0" w:rsidRPr="00330BD7" w:rsidRDefault="00324AF0">
          <w:r w:rsidRPr="007D0AD8">
            <w:rPr>
              <w:rFonts w:ascii="Arial" w:hAnsi="Arial" w:cs="Arial"/>
              <w:b/>
              <w:bCs/>
              <w:sz w:val="28"/>
            </w:rPr>
            <w:fldChar w:fldCharType="end"/>
          </w:r>
        </w:p>
      </w:sdtContent>
    </w:sdt>
    <w:p w14:paraId="3A010A13" w14:textId="23780301" w:rsidR="00324AF0" w:rsidRPr="00330BD7" w:rsidRDefault="00324AF0">
      <w:pPr>
        <w:ind w:left="0"/>
        <w:rPr>
          <w:rFonts w:cs="Times New Roman"/>
          <w:spacing w:val="20"/>
          <w:kern w:val="28"/>
          <w:sz w:val="48"/>
          <w:szCs w:val="60"/>
          <w:lang w:bidi="es-ES"/>
        </w:rPr>
      </w:pPr>
      <w:r w:rsidRPr="00330BD7">
        <w:rPr>
          <w:rFonts w:cs="Times New Roman"/>
          <w:szCs w:val="60"/>
          <w:lang w:bidi="es-ES"/>
        </w:rPr>
        <w:br w:type="page"/>
      </w:r>
    </w:p>
    <w:p w14:paraId="5BF7962C" w14:textId="5FB23804" w:rsidR="003757D9" w:rsidRPr="00561722" w:rsidRDefault="00630D03">
      <w:pPr>
        <w:pStyle w:val="Ttulo"/>
        <w:rPr>
          <w:rFonts w:ascii="Consolas" w:hAnsi="Consolas"/>
          <w:sz w:val="52"/>
        </w:rPr>
      </w:pPr>
      <w:proofErr w:type="spellStart"/>
      <w:r>
        <w:rPr>
          <w:rFonts w:ascii="Consolas" w:hAnsi="Consolas"/>
          <w:sz w:val="52"/>
        </w:rPr>
        <w:lastRenderedPageBreak/>
        <w:t>The</w:t>
      </w:r>
      <w:proofErr w:type="spellEnd"/>
      <w:r>
        <w:rPr>
          <w:rFonts w:ascii="Consolas" w:hAnsi="Consolas"/>
          <w:sz w:val="52"/>
        </w:rPr>
        <w:t xml:space="preserve"> </w:t>
      </w:r>
      <w:proofErr w:type="spellStart"/>
      <w:r>
        <w:rPr>
          <w:rFonts w:ascii="Consolas" w:hAnsi="Consolas"/>
          <w:sz w:val="52"/>
        </w:rPr>
        <w:t>LeafLab</w:t>
      </w:r>
      <w:proofErr w:type="spellEnd"/>
      <w:r>
        <w:rPr>
          <w:rFonts w:ascii="Consolas" w:hAnsi="Consolas"/>
          <w:sz w:val="52"/>
        </w:rPr>
        <w:t xml:space="preserve"> Project</w:t>
      </w:r>
    </w:p>
    <w:p w14:paraId="4448F24C" w14:textId="246C21C6" w:rsidR="003757D9" w:rsidRPr="007D0AD8" w:rsidRDefault="00630D03">
      <w:pPr>
        <w:pStyle w:val="SubtitleSecondPage"/>
        <w:rPr>
          <w:rFonts w:ascii="Consolas" w:hAnsi="Consolas"/>
          <w:sz w:val="24"/>
          <w:lang w:val="ca-ES"/>
        </w:rPr>
      </w:pPr>
      <w:r>
        <w:rPr>
          <w:rFonts w:ascii="Consolas" w:hAnsi="Consolas"/>
          <w:sz w:val="24"/>
          <w:lang w:val="ca-ES"/>
        </w:rPr>
        <w:t>Desenvolupament d’un hivernacle intel·ligent</w:t>
      </w:r>
    </w:p>
    <w:p w14:paraId="7291E28B" w14:textId="77777777" w:rsidR="00330BD7" w:rsidRDefault="00330BD7" w:rsidP="00330BD7">
      <w:pPr>
        <w:pStyle w:val="Ttulo1"/>
        <w:rPr>
          <w:lang w:val="ca-ES"/>
        </w:rPr>
      </w:pPr>
    </w:p>
    <w:p w14:paraId="5E59F88C" w14:textId="77777777" w:rsidR="003A0131" w:rsidRPr="003A0131" w:rsidRDefault="003A0131" w:rsidP="003A0131">
      <w:pPr>
        <w:pStyle w:val="Textoindependiente"/>
      </w:pPr>
    </w:p>
    <w:p w14:paraId="663B806A" w14:textId="5EFE6600" w:rsidR="00AA271E" w:rsidRDefault="00943007" w:rsidP="00330BD7">
      <w:pPr>
        <w:pStyle w:val="Ttulo1"/>
        <w:rPr>
          <w:rFonts w:ascii="Consolas" w:hAnsi="Consolas"/>
          <w:sz w:val="40"/>
          <w:lang w:val="ca-ES"/>
        </w:rPr>
      </w:pPr>
      <w:bookmarkStart w:id="1" w:name="_Toc217500075"/>
      <w:r>
        <w:rPr>
          <w:rFonts w:ascii="Consolas" w:hAnsi="Consolas"/>
          <w:sz w:val="40"/>
          <w:lang w:val="ca-ES"/>
        </w:rPr>
        <w:t>INTRODUCCIÓ</w:t>
      </w:r>
      <w:bookmarkEnd w:id="1"/>
    </w:p>
    <w:p w14:paraId="21107A60" w14:textId="77777777" w:rsidR="00561722" w:rsidRPr="00561722" w:rsidRDefault="00561722" w:rsidP="00561722">
      <w:pPr>
        <w:pStyle w:val="Textoindependiente"/>
      </w:pPr>
    </w:p>
    <w:p w14:paraId="5C84431B" w14:textId="33E363CC" w:rsidR="006269F4" w:rsidRDefault="00753C55" w:rsidP="00561722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2" w:name="_Toc217500076"/>
      <w:r w:rsidRPr="00CE7CEF">
        <w:rPr>
          <w:rFonts w:ascii="Consolas" w:hAnsi="Consolas" w:cs="Arial"/>
          <w:sz w:val="28"/>
          <w:szCs w:val="24"/>
          <w:lang w:val="ca-ES"/>
        </w:rPr>
        <w:t>Objectiu del projecte</w:t>
      </w:r>
      <w:bookmarkEnd w:id="2"/>
    </w:p>
    <w:p w14:paraId="2C0C82CF" w14:textId="77777777" w:rsidR="00561722" w:rsidRPr="00561722" w:rsidRDefault="00561722" w:rsidP="00561722">
      <w:pPr>
        <w:pStyle w:val="Textoindependiente"/>
      </w:pPr>
    </w:p>
    <w:p w14:paraId="1AB533B5" w14:textId="64C75D52" w:rsidR="006269F4" w:rsidRPr="007D0AD8" w:rsidRDefault="006269F4" w:rsidP="00561722">
      <w:pPr>
        <w:pStyle w:val="Textoindependiente"/>
        <w:jc w:val="both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Aquest projecte consisteix en el desenvolupament d’un hivernacle intel·ligent que ens permeti cuidar la planta d’una manera automàtica i, sobretot, efectiva.</w:t>
      </w:r>
    </w:p>
    <w:p w14:paraId="08739272" w14:textId="32DD2B2C" w:rsidR="0010384C" w:rsidRDefault="006269F4" w:rsidP="00561722">
      <w:pPr>
        <w:pStyle w:val="Textoindependiente"/>
        <w:jc w:val="both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El cervell del nostre hivernacle serà un microcontrolador, concretament</w:t>
      </w:r>
      <w:r w:rsidR="00F140D4">
        <w:rPr>
          <w:rFonts w:ascii="Arial" w:hAnsi="Arial" w:cs="Arial"/>
          <w:sz w:val="20"/>
          <w:szCs w:val="20"/>
        </w:rPr>
        <w:t>,</w:t>
      </w:r>
      <w:r w:rsidRPr="007D0AD8">
        <w:rPr>
          <w:rFonts w:ascii="Arial" w:hAnsi="Arial" w:cs="Arial"/>
          <w:sz w:val="20"/>
          <w:szCs w:val="20"/>
        </w:rPr>
        <w:t xml:space="preserve"> el </w:t>
      </w:r>
      <w:proofErr w:type="spellStart"/>
      <w:r w:rsidRPr="007D0AD8">
        <w:rPr>
          <w:rFonts w:ascii="Arial" w:hAnsi="Arial" w:cs="Arial"/>
          <w:sz w:val="20"/>
          <w:szCs w:val="20"/>
        </w:rPr>
        <w:t>Arduino</w:t>
      </w:r>
      <w:proofErr w:type="spellEnd"/>
      <w:r w:rsidRPr="007D0AD8">
        <w:rPr>
          <w:rFonts w:ascii="Arial" w:hAnsi="Arial" w:cs="Arial"/>
          <w:sz w:val="20"/>
          <w:szCs w:val="20"/>
        </w:rPr>
        <w:t xml:space="preserve"> MKR </w:t>
      </w:r>
      <w:proofErr w:type="spellStart"/>
      <w:r w:rsidRPr="007D0AD8">
        <w:rPr>
          <w:rFonts w:ascii="Arial" w:hAnsi="Arial" w:cs="Arial"/>
          <w:sz w:val="20"/>
          <w:szCs w:val="20"/>
        </w:rPr>
        <w:t>WiFi</w:t>
      </w:r>
      <w:proofErr w:type="spellEnd"/>
      <w:r w:rsidRPr="007D0AD8">
        <w:rPr>
          <w:rFonts w:ascii="Arial" w:hAnsi="Arial" w:cs="Arial"/>
          <w:sz w:val="20"/>
          <w:szCs w:val="20"/>
        </w:rPr>
        <w:t xml:space="preserve"> 1010. Aquest serà l’encarregat de captar les condicions ambientals mitjançant sensors</w:t>
      </w:r>
      <w:r w:rsidR="0010384C">
        <w:rPr>
          <w:rFonts w:ascii="Arial" w:hAnsi="Arial" w:cs="Arial"/>
          <w:sz w:val="20"/>
          <w:szCs w:val="20"/>
        </w:rPr>
        <w:t>. Les variables ambientals seran regulades mitjançant actuadors per tal d’aconseguir un clima òptim per la planta.</w:t>
      </w:r>
    </w:p>
    <w:p w14:paraId="2F580943" w14:textId="2057DEBA" w:rsidR="006269F4" w:rsidRPr="007D0AD8" w:rsidRDefault="006269F4" w:rsidP="00561722">
      <w:pPr>
        <w:pStyle w:val="Textoindependiente"/>
        <w:jc w:val="both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A més, el sistema integra un servidor web i una “</w:t>
      </w:r>
      <w:proofErr w:type="spellStart"/>
      <w:r w:rsidRPr="007D0AD8">
        <w:rPr>
          <w:rFonts w:ascii="Arial" w:hAnsi="Arial" w:cs="Arial"/>
          <w:sz w:val="20"/>
          <w:szCs w:val="20"/>
        </w:rPr>
        <w:t>dashboard</w:t>
      </w:r>
      <w:proofErr w:type="spellEnd"/>
      <w:r w:rsidRPr="007D0AD8">
        <w:rPr>
          <w:rFonts w:ascii="Arial" w:hAnsi="Arial" w:cs="Arial"/>
          <w:sz w:val="20"/>
          <w:szCs w:val="20"/>
        </w:rPr>
        <w:t>”, que permeten visualitzar les dades en temps real i consultar l’històric d’evolució de les condicions de l’hivernacle.</w:t>
      </w:r>
    </w:p>
    <w:p w14:paraId="662E1760" w14:textId="557897E0" w:rsidR="006269F4" w:rsidRPr="007D0AD8" w:rsidRDefault="006269F4" w:rsidP="00561722">
      <w:pPr>
        <w:pStyle w:val="Textoindependiente"/>
        <w:jc w:val="both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En conclusió, el projecte pretén oferir una solució modular, escalable i de baix cost per al control ambiental d’hivernacles petits o domèstics</w:t>
      </w:r>
      <w:r w:rsidR="00330BD7" w:rsidRPr="007D0AD8">
        <w:rPr>
          <w:rFonts w:ascii="Arial" w:hAnsi="Arial" w:cs="Arial"/>
          <w:sz w:val="20"/>
          <w:szCs w:val="20"/>
        </w:rPr>
        <w:t>.</w:t>
      </w:r>
    </w:p>
    <w:p w14:paraId="2B36FB11" w14:textId="77777777" w:rsidR="00330BD7" w:rsidRPr="00330BD7" w:rsidRDefault="00330BD7" w:rsidP="00AA271E">
      <w:pPr>
        <w:pStyle w:val="Textoindependiente"/>
      </w:pPr>
    </w:p>
    <w:p w14:paraId="1F24BE3F" w14:textId="1D42C5E3" w:rsidR="00AA271E" w:rsidRDefault="00753C55" w:rsidP="00561722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3" w:name="_Toc217500077"/>
      <w:r w:rsidRPr="00561722">
        <w:rPr>
          <w:rFonts w:ascii="Consolas" w:hAnsi="Consolas" w:cs="Arial"/>
          <w:sz w:val="28"/>
          <w:szCs w:val="24"/>
          <w:lang w:val="ca-ES"/>
        </w:rPr>
        <w:t>Funcionalitats</w:t>
      </w:r>
      <w:bookmarkEnd w:id="3"/>
    </w:p>
    <w:p w14:paraId="25AE64BE" w14:textId="77777777" w:rsidR="00561722" w:rsidRPr="00561722" w:rsidRDefault="00561722" w:rsidP="00561722">
      <w:pPr>
        <w:pStyle w:val="Textoindependiente"/>
      </w:pPr>
    </w:p>
    <w:p w14:paraId="62AC7E71" w14:textId="0237E842" w:rsidR="00330BD7" w:rsidRPr="007D0AD8" w:rsidRDefault="00330BD7" w:rsidP="00E0695D">
      <w:pPr>
        <w:pStyle w:val="Textoindependiente"/>
        <w:numPr>
          <w:ilvl w:val="0"/>
          <w:numId w:val="10"/>
        </w:numPr>
        <w:ind w:left="426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Monitorar en temps real</w:t>
      </w:r>
      <w:r w:rsidR="0010384C">
        <w:rPr>
          <w:rFonts w:ascii="Arial" w:hAnsi="Arial" w:cs="Arial"/>
          <w:sz w:val="20"/>
          <w:szCs w:val="20"/>
        </w:rPr>
        <w:t xml:space="preserve"> variables ambientals</w:t>
      </w:r>
      <w:r w:rsidRPr="007D0AD8">
        <w:rPr>
          <w:rFonts w:ascii="Arial" w:hAnsi="Arial" w:cs="Arial"/>
          <w:sz w:val="20"/>
          <w:szCs w:val="20"/>
        </w:rPr>
        <w:t>:</w:t>
      </w:r>
    </w:p>
    <w:p w14:paraId="44C62CCB" w14:textId="0AC0378A" w:rsidR="00330BD7" w:rsidRDefault="00330BD7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Humitat del sòl.</w:t>
      </w:r>
    </w:p>
    <w:p w14:paraId="454EE404" w14:textId="720B42C6" w:rsidR="00330BD7" w:rsidRPr="007D0AD8" w:rsidRDefault="00330BD7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Humitat de l’aire.</w:t>
      </w:r>
    </w:p>
    <w:p w14:paraId="3E38B297" w14:textId="558FC667" w:rsidR="00330BD7" w:rsidRPr="007D0AD8" w:rsidRDefault="00330BD7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Temperatura de l’aire.</w:t>
      </w:r>
      <w:r w:rsidR="00AA4C53">
        <w:rPr>
          <w:rFonts w:ascii="Arial" w:hAnsi="Arial" w:cs="Arial"/>
          <w:sz w:val="20"/>
          <w:szCs w:val="20"/>
        </w:rPr>
        <w:t xml:space="preserve"> </w:t>
      </w:r>
    </w:p>
    <w:p w14:paraId="1A7DD764" w14:textId="77777777" w:rsidR="00727EC1" w:rsidRPr="00727EC1" w:rsidRDefault="00727EC1" w:rsidP="00727EC1">
      <w:pPr>
        <w:pStyle w:val="Textoindependiente"/>
        <w:rPr>
          <w:rFonts w:ascii="Arial" w:hAnsi="Arial" w:cs="Arial"/>
          <w:sz w:val="20"/>
          <w:szCs w:val="20"/>
        </w:rPr>
      </w:pPr>
    </w:p>
    <w:p w14:paraId="35B75A3F" w14:textId="77777777" w:rsidR="00F70EE3" w:rsidRDefault="00F70EE3" w:rsidP="00AB09F9">
      <w:pPr>
        <w:pStyle w:val="Textoindependiente"/>
        <w:rPr>
          <w:rFonts w:ascii="Arial" w:hAnsi="Arial" w:cs="Arial"/>
          <w:sz w:val="20"/>
          <w:szCs w:val="20"/>
        </w:rPr>
      </w:pPr>
    </w:p>
    <w:p w14:paraId="0DED5E51" w14:textId="35D5E12D" w:rsidR="00330BD7" w:rsidRPr="007D0AD8" w:rsidRDefault="00330BD7" w:rsidP="00E0695D">
      <w:pPr>
        <w:pStyle w:val="Textoindependiente"/>
        <w:numPr>
          <w:ilvl w:val="0"/>
          <w:numId w:val="10"/>
        </w:numPr>
        <w:ind w:left="426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Automatitzar el control de temperatura i humitat ambientals:</w:t>
      </w:r>
    </w:p>
    <w:p w14:paraId="17FEF193" w14:textId="26EC3A79" w:rsidR="00330BD7" w:rsidRPr="007D0AD8" w:rsidRDefault="00330BD7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Activar el refrigerador per excés de temperatur</w:t>
      </w:r>
      <w:r w:rsidR="00727EC1">
        <w:rPr>
          <w:rFonts w:ascii="Arial" w:hAnsi="Arial" w:cs="Arial"/>
          <w:sz w:val="20"/>
          <w:szCs w:val="20"/>
        </w:rPr>
        <w:t>a</w:t>
      </w:r>
      <w:r w:rsidRPr="007D0AD8">
        <w:rPr>
          <w:rFonts w:ascii="Arial" w:hAnsi="Arial" w:cs="Arial"/>
          <w:sz w:val="20"/>
          <w:szCs w:val="20"/>
        </w:rPr>
        <w:t>.</w:t>
      </w:r>
    </w:p>
    <w:p w14:paraId="770BA2C7" w14:textId="715EC7E1" w:rsidR="00330BD7" w:rsidRPr="00561722" w:rsidRDefault="00330BD7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 xml:space="preserve">Activar el calefactor per </w:t>
      </w:r>
      <w:r w:rsidR="00727EC1">
        <w:rPr>
          <w:rFonts w:ascii="Arial" w:hAnsi="Arial" w:cs="Arial"/>
          <w:sz w:val="20"/>
          <w:szCs w:val="20"/>
        </w:rPr>
        <w:t xml:space="preserve">baixa </w:t>
      </w:r>
      <w:r w:rsidRPr="007D0AD8">
        <w:rPr>
          <w:rFonts w:ascii="Arial" w:hAnsi="Arial" w:cs="Arial"/>
          <w:sz w:val="20"/>
          <w:szCs w:val="20"/>
        </w:rPr>
        <w:t>temperatur</w:t>
      </w:r>
      <w:r w:rsidR="00727EC1">
        <w:rPr>
          <w:rFonts w:ascii="Arial" w:hAnsi="Arial" w:cs="Arial"/>
          <w:sz w:val="20"/>
          <w:szCs w:val="20"/>
        </w:rPr>
        <w:t>a</w:t>
      </w:r>
      <w:r w:rsidRPr="007D0AD8">
        <w:rPr>
          <w:rFonts w:ascii="Arial" w:hAnsi="Arial" w:cs="Arial"/>
          <w:sz w:val="20"/>
          <w:szCs w:val="20"/>
        </w:rPr>
        <w:t>.</w:t>
      </w:r>
    </w:p>
    <w:p w14:paraId="561FCBA6" w14:textId="55A0ADA4" w:rsidR="00330BD7" w:rsidRDefault="00330BD7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Activar el humidificador per humitat de l’aire baixa.</w:t>
      </w:r>
    </w:p>
    <w:p w14:paraId="06653C27" w14:textId="4F8BF5E5" w:rsidR="00EE37B9" w:rsidRDefault="00EE37B9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Activar el deshumidificador per excés d’humitat.</w:t>
      </w:r>
    </w:p>
    <w:p w14:paraId="511BE616" w14:textId="12AF8D56" w:rsidR="00EE37B9" w:rsidRPr="00422C20" w:rsidRDefault="00EE37B9" w:rsidP="00422C20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Activar la bomba d’aigua per humitat de sòl baixa.</w:t>
      </w:r>
    </w:p>
    <w:p w14:paraId="17BECA4E" w14:textId="77777777" w:rsidR="00330BD7" w:rsidRPr="007D0AD8" w:rsidRDefault="00330BD7" w:rsidP="00E0695D">
      <w:pPr>
        <w:pStyle w:val="Textoindependiente"/>
        <w:ind w:left="426"/>
        <w:rPr>
          <w:rFonts w:ascii="Arial" w:hAnsi="Arial" w:cs="Arial"/>
          <w:sz w:val="20"/>
          <w:szCs w:val="20"/>
        </w:rPr>
      </w:pPr>
    </w:p>
    <w:p w14:paraId="3F68AEF9" w14:textId="27D48BBF" w:rsidR="00330BD7" w:rsidRPr="007D0AD8" w:rsidRDefault="00EE37B9" w:rsidP="00E0695D">
      <w:pPr>
        <w:pStyle w:val="Textoindependiente"/>
        <w:numPr>
          <w:ilvl w:val="0"/>
          <w:numId w:val="10"/>
        </w:numPr>
        <w:ind w:left="42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Activar i desactivar manualment amb els botons </w:t>
      </w:r>
      <w:proofErr w:type="spellStart"/>
      <w:r>
        <w:rPr>
          <w:rFonts w:ascii="Arial" w:hAnsi="Arial" w:cs="Arial"/>
          <w:sz w:val="20"/>
          <w:szCs w:val="20"/>
        </w:rPr>
        <w:t>d’Arduino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06456475" w14:textId="1F33B364" w:rsidR="00330BD7" w:rsidRDefault="00EE37B9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Bomba d’aigua</w:t>
      </w:r>
      <w:r w:rsidR="00422C20">
        <w:rPr>
          <w:rFonts w:ascii="Arial" w:hAnsi="Arial" w:cs="Arial"/>
          <w:sz w:val="20"/>
          <w:szCs w:val="20"/>
        </w:rPr>
        <w:t>.</w:t>
      </w:r>
    </w:p>
    <w:p w14:paraId="471C38D6" w14:textId="573B763C" w:rsidR="00B42D0C" w:rsidRDefault="00422C20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Calefactor.</w:t>
      </w:r>
    </w:p>
    <w:p w14:paraId="37AF6AB4" w14:textId="63553768" w:rsidR="00B42D0C" w:rsidRDefault="00EE37B9" w:rsidP="00B42D0C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Humidificador</w:t>
      </w:r>
      <w:r w:rsidR="00422C20">
        <w:rPr>
          <w:rFonts w:ascii="Arial" w:hAnsi="Arial" w:cs="Arial"/>
          <w:sz w:val="20"/>
          <w:szCs w:val="20"/>
        </w:rPr>
        <w:t>.</w:t>
      </w:r>
    </w:p>
    <w:p w14:paraId="38C9AE22" w14:textId="10ADE7F7" w:rsidR="004E441B" w:rsidRDefault="00422C20" w:rsidP="004E441B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Deshumidificador</w:t>
      </w:r>
      <w:r w:rsidR="004E441B">
        <w:rPr>
          <w:rFonts w:ascii="Arial" w:hAnsi="Arial" w:cs="Arial"/>
          <w:sz w:val="20"/>
          <w:szCs w:val="20"/>
        </w:rPr>
        <w:t xml:space="preserve"> + Refrigerador.</w:t>
      </w:r>
    </w:p>
    <w:p w14:paraId="4885E447" w14:textId="77777777" w:rsidR="00330BD7" w:rsidRPr="007D0AD8" w:rsidRDefault="00330BD7" w:rsidP="00AD4BBD">
      <w:pPr>
        <w:pStyle w:val="Textoindependiente"/>
        <w:rPr>
          <w:rFonts w:ascii="Arial" w:hAnsi="Arial" w:cs="Arial"/>
          <w:sz w:val="20"/>
          <w:szCs w:val="20"/>
        </w:rPr>
      </w:pPr>
    </w:p>
    <w:p w14:paraId="26B8DF7F" w14:textId="32C48FA9" w:rsidR="00330BD7" w:rsidRPr="007D0AD8" w:rsidRDefault="00330BD7" w:rsidP="00E0695D">
      <w:pPr>
        <w:pStyle w:val="Textoindependiente"/>
        <w:numPr>
          <w:ilvl w:val="0"/>
          <w:numId w:val="10"/>
        </w:numPr>
        <w:ind w:left="426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Servidor</w:t>
      </w:r>
      <w:r w:rsidR="00AD4BBD">
        <w:rPr>
          <w:rFonts w:ascii="Arial" w:hAnsi="Arial" w:cs="Arial"/>
          <w:sz w:val="20"/>
          <w:szCs w:val="20"/>
        </w:rPr>
        <w:t xml:space="preserve"> MQTT</w:t>
      </w:r>
      <w:r w:rsidRPr="007D0AD8">
        <w:rPr>
          <w:rFonts w:ascii="Arial" w:hAnsi="Arial" w:cs="Arial"/>
          <w:sz w:val="20"/>
          <w:szCs w:val="20"/>
        </w:rPr>
        <w:t>:</w:t>
      </w:r>
    </w:p>
    <w:p w14:paraId="05A3839F" w14:textId="097A99D0" w:rsidR="00AD4BBD" w:rsidRDefault="00AD4BBD" w:rsidP="00AD4BB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Responsable de la comunicació amb </w:t>
      </w:r>
      <w:proofErr w:type="spellStart"/>
      <w:r>
        <w:rPr>
          <w:rFonts w:ascii="Arial" w:hAnsi="Arial" w:cs="Arial"/>
          <w:sz w:val="20"/>
          <w:szCs w:val="20"/>
        </w:rPr>
        <w:t>Arduino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180A7869" w14:textId="19B5A21E" w:rsidR="00AD4BBD" w:rsidRPr="00AD4BBD" w:rsidRDefault="00AD4BBD" w:rsidP="00AD4BB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Responsable de la comunicació amb Node-Red.</w:t>
      </w:r>
    </w:p>
    <w:p w14:paraId="540EB846" w14:textId="08E19A8D" w:rsidR="00330BD7" w:rsidRPr="007D0AD8" w:rsidRDefault="00330BD7" w:rsidP="00E0695D">
      <w:pPr>
        <w:pStyle w:val="Textoindependiente"/>
        <w:ind w:left="426"/>
        <w:rPr>
          <w:rFonts w:ascii="Arial" w:hAnsi="Arial" w:cs="Arial"/>
          <w:sz w:val="20"/>
          <w:szCs w:val="20"/>
        </w:rPr>
      </w:pPr>
    </w:p>
    <w:p w14:paraId="15982574" w14:textId="18676449" w:rsidR="00330BD7" w:rsidRPr="007D0AD8" w:rsidRDefault="00330BD7" w:rsidP="00E0695D">
      <w:pPr>
        <w:pStyle w:val="Textoindependiente"/>
        <w:numPr>
          <w:ilvl w:val="0"/>
          <w:numId w:val="10"/>
        </w:numPr>
        <w:ind w:left="426"/>
        <w:rPr>
          <w:rFonts w:ascii="Arial" w:hAnsi="Arial" w:cs="Arial"/>
          <w:sz w:val="20"/>
          <w:szCs w:val="20"/>
        </w:rPr>
      </w:pPr>
      <w:proofErr w:type="spellStart"/>
      <w:r w:rsidRPr="007D0AD8">
        <w:rPr>
          <w:rFonts w:ascii="Arial" w:hAnsi="Arial" w:cs="Arial"/>
          <w:sz w:val="20"/>
          <w:szCs w:val="20"/>
        </w:rPr>
        <w:t>Dashboard</w:t>
      </w:r>
      <w:proofErr w:type="spellEnd"/>
      <w:r w:rsidRPr="007D0AD8">
        <w:rPr>
          <w:rFonts w:ascii="Arial" w:hAnsi="Arial" w:cs="Arial"/>
          <w:sz w:val="20"/>
          <w:szCs w:val="20"/>
        </w:rPr>
        <w:t>:</w:t>
      </w:r>
    </w:p>
    <w:p w14:paraId="3D86F87E" w14:textId="2AEA1F81" w:rsidR="00330BD7" w:rsidRDefault="00AD4BBD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Mostra de les dades en temps real mitjançant gràfics.</w:t>
      </w:r>
    </w:p>
    <w:p w14:paraId="66457060" w14:textId="2E9D4537" w:rsidR="00AD4BBD" w:rsidRDefault="00AD4BBD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Mostra de l’estat dels actuadors en temps real.</w:t>
      </w:r>
    </w:p>
    <w:p w14:paraId="3FDD5DCD" w14:textId="1086E4ED" w:rsidR="00AD4BBD" w:rsidRPr="007D0AD8" w:rsidRDefault="00AD4BBD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Permetre a l’usuari canviar de fase.</w:t>
      </w:r>
    </w:p>
    <w:p w14:paraId="5CE7076B" w14:textId="50288415" w:rsidR="00330BD7" w:rsidRPr="007D0AD8" w:rsidRDefault="00330BD7" w:rsidP="00E0695D">
      <w:pPr>
        <w:pStyle w:val="Textoindependiente"/>
        <w:ind w:left="426"/>
        <w:rPr>
          <w:rFonts w:ascii="Arial" w:hAnsi="Arial" w:cs="Arial"/>
          <w:sz w:val="20"/>
          <w:szCs w:val="20"/>
        </w:rPr>
      </w:pPr>
    </w:p>
    <w:p w14:paraId="07CCA026" w14:textId="517EF96B" w:rsidR="00330BD7" w:rsidRPr="007D0AD8" w:rsidRDefault="00330BD7" w:rsidP="00E0695D">
      <w:pPr>
        <w:pStyle w:val="Textoindependiente"/>
        <w:numPr>
          <w:ilvl w:val="0"/>
          <w:numId w:val="10"/>
        </w:numPr>
        <w:ind w:left="426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Històric de dades:</w:t>
      </w:r>
    </w:p>
    <w:p w14:paraId="189DF7FE" w14:textId="72832511" w:rsidR="00330BD7" w:rsidRDefault="00330BD7" w:rsidP="00E0695D">
      <w:pPr>
        <w:pStyle w:val="Textoindependiente"/>
        <w:numPr>
          <w:ilvl w:val="1"/>
          <w:numId w:val="10"/>
        </w:numPr>
        <w:ind w:left="851"/>
        <w:rPr>
          <w:rFonts w:ascii="Arial" w:hAnsi="Arial" w:cs="Arial"/>
          <w:sz w:val="20"/>
          <w:szCs w:val="20"/>
        </w:rPr>
      </w:pPr>
      <w:r w:rsidRPr="007D0AD8">
        <w:rPr>
          <w:rFonts w:ascii="Arial" w:hAnsi="Arial" w:cs="Arial"/>
          <w:sz w:val="20"/>
          <w:szCs w:val="20"/>
        </w:rPr>
        <w:t>Enregistrament periòdic</w:t>
      </w:r>
      <w:r w:rsidR="00AD4BBD">
        <w:rPr>
          <w:rFonts w:ascii="Arial" w:hAnsi="Arial" w:cs="Arial"/>
          <w:sz w:val="20"/>
          <w:szCs w:val="20"/>
        </w:rPr>
        <w:t xml:space="preserve"> (cada 2 minuts)</w:t>
      </w:r>
      <w:r w:rsidRPr="007D0AD8">
        <w:rPr>
          <w:rFonts w:ascii="Arial" w:hAnsi="Arial" w:cs="Arial"/>
          <w:sz w:val="20"/>
          <w:szCs w:val="20"/>
        </w:rPr>
        <w:t xml:space="preserve"> a la targeta SD.</w:t>
      </w:r>
    </w:p>
    <w:p w14:paraId="5EEDD1C7" w14:textId="77777777" w:rsidR="00727EC1" w:rsidRDefault="00727EC1" w:rsidP="00727EC1">
      <w:pPr>
        <w:pStyle w:val="Textoindependiente"/>
        <w:rPr>
          <w:rFonts w:ascii="Arial" w:hAnsi="Arial" w:cs="Arial"/>
          <w:sz w:val="20"/>
          <w:szCs w:val="20"/>
        </w:rPr>
      </w:pPr>
    </w:p>
    <w:p w14:paraId="30CDE911" w14:textId="77777777" w:rsidR="00727EC1" w:rsidRDefault="00727EC1" w:rsidP="00727EC1">
      <w:pPr>
        <w:pStyle w:val="Textoindependiente"/>
        <w:rPr>
          <w:rFonts w:ascii="Arial" w:hAnsi="Arial" w:cs="Arial"/>
          <w:sz w:val="20"/>
          <w:szCs w:val="20"/>
        </w:rPr>
      </w:pPr>
    </w:p>
    <w:p w14:paraId="317AC53E" w14:textId="77777777" w:rsidR="00727EC1" w:rsidRDefault="00727EC1" w:rsidP="00727EC1">
      <w:pPr>
        <w:pStyle w:val="Textoindependiente"/>
        <w:rPr>
          <w:rFonts w:ascii="Arial" w:hAnsi="Arial" w:cs="Arial"/>
          <w:sz w:val="20"/>
          <w:szCs w:val="20"/>
        </w:rPr>
      </w:pPr>
    </w:p>
    <w:p w14:paraId="15E63793" w14:textId="77777777" w:rsidR="00AD4BBD" w:rsidRDefault="00AD4BBD" w:rsidP="00727EC1">
      <w:pPr>
        <w:pStyle w:val="Textoindependiente"/>
        <w:rPr>
          <w:rFonts w:ascii="Arial" w:hAnsi="Arial" w:cs="Arial"/>
          <w:sz w:val="20"/>
          <w:szCs w:val="20"/>
        </w:rPr>
      </w:pPr>
    </w:p>
    <w:p w14:paraId="4EF273DA" w14:textId="77777777" w:rsidR="00AD4BBD" w:rsidRDefault="00AD4BBD" w:rsidP="00727EC1">
      <w:pPr>
        <w:pStyle w:val="Textoindependiente"/>
        <w:rPr>
          <w:rFonts w:ascii="Arial" w:hAnsi="Arial" w:cs="Arial"/>
          <w:sz w:val="20"/>
          <w:szCs w:val="20"/>
        </w:rPr>
      </w:pPr>
    </w:p>
    <w:p w14:paraId="122E3064" w14:textId="77777777" w:rsidR="00AD4BBD" w:rsidRDefault="00AD4BBD" w:rsidP="00727EC1">
      <w:pPr>
        <w:pStyle w:val="Textoindependiente"/>
        <w:rPr>
          <w:rFonts w:ascii="Arial" w:hAnsi="Arial" w:cs="Arial"/>
          <w:sz w:val="20"/>
          <w:szCs w:val="20"/>
        </w:rPr>
      </w:pPr>
    </w:p>
    <w:p w14:paraId="1C8F88D9" w14:textId="77777777" w:rsidR="00AD4BBD" w:rsidRPr="007D0AD8" w:rsidRDefault="00AD4BBD" w:rsidP="00727EC1">
      <w:pPr>
        <w:pStyle w:val="Textoindependiente"/>
        <w:rPr>
          <w:rFonts w:ascii="Arial" w:hAnsi="Arial" w:cs="Arial"/>
          <w:sz w:val="20"/>
          <w:szCs w:val="20"/>
        </w:rPr>
      </w:pPr>
    </w:p>
    <w:p w14:paraId="0EA78F8E" w14:textId="23BB76AB" w:rsidR="00461E82" w:rsidRPr="007D0AD8" w:rsidRDefault="004A0E98" w:rsidP="00461E82">
      <w:pPr>
        <w:pStyle w:val="Ttulo1"/>
        <w:rPr>
          <w:rFonts w:ascii="Consolas" w:hAnsi="Consolas"/>
          <w:sz w:val="40"/>
          <w:lang w:val="ca-ES"/>
        </w:rPr>
      </w:pPr>
      <w:bookmarkStart w:id="4" w:name="_Toc217500078"/>
      <w:r>
        <w:rPr>
          <w:rFonts w:ascii="Consolas" w:hAnsi="Consolas"/>
          <w:sz w:val="40"/>
          <w:lang w:val="ca-ES"/>
        </w:rPr>
        <w:lastRenderedPageBreak/>
        <w:t>PRESSUPOST</w:t>
      </w:r>
      <w:bookmarkEnd w:id="4"/>
    </w:p>
    <w:p w14:paraId="0340C850" w14:textId="77777777" w:rsidR="00EF57B1" w:rsidRPr="003756A4" w:rsidRDefault="00EF57B1" w:rsidP="00EF57B1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5" w:name="_Toc217500079"/>
      <w:r w:rsidRPr="003756A4">
        <w:rPr>
          <w:rFonts w:ascii="Consolas" w:hAnsi="Consolas" w:cs="Arial"/>
          <w:sz w:val="28"/>
          <w:szCs w:val="24"/>
          <w:lang w:val="ca-ES"/>
        </w:rPr>
        <w:t xml:space="preserve">Plaques </w:t>
      </w:r>
      <w:proofErr w:type="spellStart"/>
      <w:r w:rsidRPr="003756A4">
        <w:rPr>
          <w:rFonts w:ascii="Consolas" w:hAnsi="Consolas" w:cs="Arial"/>
          <w:sz w:val="28"/>
          <w:szCs w:val="24"/>
          <w:lang w:val="ca-ES"/>
        </w:rPr>
        <w:t>Arduino</w:t>
      </w:r>
      <w:bookmarkEnd w:id="5"/>
      <w:proofErr w:type="spellEnd"/>
    </w:p>
    <w:tbl>
      <w:tblPr>
        <w:tblStyle w:val="Tablaconcuadrcula"/>
        <w:tblW w:w="6516" w:type="dxa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5936"/>
        <w:gridCol w:w="580"/>
      </w:tblGrid>
      <w:tr w:rsidR="00EF57B1" w14:paraId="3C0E22A7" w14:textId="77777777" w:rsidTr="00F3243C">
        <w:tc>
          <w:tcPr>
            <w:tcW w:w="5949" w:type="dxa"/>
            <w:vAlign w:val="center"/>
          </w:tcPr>
          <w:p w14:paraId="67515C5C" w14:textId="5BBEB42D" w:rsidR="00EF57B1" w:rsidRPr="00CE7CEF" w:rsidRDefault="00EF57B1" w:rsidP="00CE7BAB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11" w:history="1">
              <w:proofErr w:type="spellStart"/>
              <w:r w:rsidRPr="00F3243C">
                <w:rPr>
                  <w:rStyle w:val="Hipervnculo"/>
                  <w:rFonts w:ascii="Arial" w:hAnsi="Arial" w:cs="Arial"/>
                  <w:sz w:val="20"/>
                  <w:szCs w:val="20"/>
                </w:rPr>
                <w:t>Arduino</w:t>
              </w:r>
              <w:proofErr w:type="spellEnd"/>
              <w:r w:rsidRPr="00F3243C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MKR 1010 </w:t>
              </w:r>
              <w:proofErr w:type="spellStart"/>
              <w:r w:rsidRPr="00F3243C">
                <w:rPr>
                  <w:rStyle w:val="Hipervnculo"/>
                  <w:rFonts w:ascii="Arial" w:hAnsi="Arial" w:cs="Arial"/>
                  <w:sz w:val="20"/>
                  <w:szCs w:val="20"/>
                </w:rPr>
                <w:t>WiFi</w:t>
              </w:r>
              <w:proofErr w:type="spellEnd"/>
            </w:hyperlink>
          </w:p>
        </w:tc>
        <w:tc>
          <w:tcPr>
            <w:tcW w:w="567" w:type="dxa"/>
            <w:vAlign w:val="center"/>
          </w:tcPr>
          <w:p w14:paraId="37511136" w14:textId="668B6E93" w:rsidR="00EF57B1" w:rsidRPr="00CE7CEF" w:rsidRDefault="00F3243C" w:rsidP="00F3243C">
            <w:pPr>
              <w:pStyle w:val="Textoindependiente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30€</w:t>
            </w:r>
          </w:p>
        </w:tc>
      </w:tr>
      <w:tr w:rsidR="00EF57B1" w14:paraId="595FC73D" w14:textId="77777777" w:rsidTr="00F3243C">
        <w:tc>
          <w:tcPr>
            <w:tcW w:w="5949" w:type="dxa"/>
            <w:vAlign w:val="center"/>
          </w:tcPr>
          <w:p w14:paraId="055438F0" w14:textId="7019FF21" w:rsidR="00EF57B1" w:rsidRPr="00CE7CEF" w:rsidRDefault="00EF57B1" w:rsidP="00CE7BAB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12" w:history="1">
              <w:proofErr w:type="spellStart"/>
              <w:r w:rsidRPr="00F3243C">
                <w:rPr>
                  <w:rStyle w:val="Hipervnculo"/>
                  <w:rFonts w:ascii="Arial" w:hAnsi="Arial" w:cs="Arial"/>
                  <w:sz w:val="20"/>
                  <w:szCs w:val="20"/>
                </w:rPr>
                <w:t>Arduino</w:t>
              </w:r>
              <w:proofErr w:type="spellEnd"/>
              <w:r w:rsidRPr="00F3243C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</w:t>
              </w:r>
              <w:proofErr w:type="spellStart"/>
              <w:r w:rsidRPr="00F3243C">
                <w:rPr>
                  <w:rStyle w:val="Hipervnculo"/>
                  <w:rFonts w:ascii="Arial" w:hAnsi="Arial" w:cs="Arial"/>
                  <w:sz w:val="20"/>
                  <w:szCs w:val="20"/>
                </w:rPr>
                <w:t>IoT</w:t>
              </w:r>
              <w:proofErr w:type="spellEnd"/>
              <w:r w:rsidRPr="00F3243C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</w:t>
              </w:r>
              <w:proofErr w:type="spellStart"/>
              <w:r w:rsidRPr="00F3243C">
                <w:rPr>
                  <w:rStyle w:val="Hipervnculo"/>
                  <w:rFonts w:ascii="Arial" w:hAnsi="Arial" w:cs="Arial"/>
                  <w:sz w:val="20"/>
                  <w:szCs w:val="20"/>
                </w:rPr>
                <w:t>Carrier</w:t>
              </w:r>
              <w:proofErr w:type="spellEnd"/>
            </w:hyperlink>
          </w:p>
        </w:tc>
        <w:tc>
          <w:tcPr>
            <w:tcW w:w="567" w:type="dxa"/>
            <w:vAlign w:val="center"/>
          </w:tcPr>
          <w:p w14:paraId="0B19019E" w14:textId="2CECA148" w:rsidR="00EF57B1" w:rsidRPr="00CE7CEF" w:rsidRDefault="00F3243C" w:rsidP="00F3243C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80€</w:t>
            </w:r>
          </w:p>
        </w:tc>
      </w:tr>
    </w:tbl>
    <w:p w14:paraId="32B4A3F8" w14:textId="77777777" w:rsidR="00EF57B1" w:rsidRDefault="00EF57B1" w:rsidP="00461E82">
      <w:pPr>
        <w:pStyle w:val="Textoindependiente"/>
      </w:pPr>
    </w:p>
    <w:p w14:paraId="10772612" w14:textId="77777777" w:rsidR="00E87946" w:rsidRPr="00561722" w:rsidRDefault="00E87946" w:rsidP="00E87946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6" w:name="_Toc217500080"/>
      <w:r w:rsidRPr="00561722">
        <w:rPr>
          <w:rFonts w:ascii="Consolas" w:hAnsi="Consolas" w:cs="Arial"/>
          <w:sz w:val="28"/>
          <w:szCs w:val="24"/>
          <w:lang w:val="ca-ES"/>
        </w:rPr>
        <w:t>Fonts alimentació</w:t>
      </w:r>
      <w:bookmarkEnd w:id="6"/>
    </w:p>
    <w:tbl>
      <w:tblPr>
        <w:tblStyle w:val="Tablaconcuadrcula"/>
        <w:tblW w:w="6516" w:type="dxa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5936"/>
        <w:gridCol w:w="580"/>
      </w:tblGrid>
      <w:tr w:rsidR="001F786E" w14:paraId="47C9A323" w14:textId="77777777" w:rsidTr="00F3243C">
        <w:tc>
          <w:tcPr>
            <w:tcW w:w="5936" w:type="dxa"/>
            <w:vAlign w:val="center"/>
          </w:tcPr>
          <w:p w14:paraId="750E9989" w14:textId="2390AB3A" w:rsidR="001F786E" w:rsidRPr="00D1285D" w:rsidRDefault="003869CE" w:rsidP="004021DC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  <w:lang w:val="es-ES"/>
              </w:rPr>
            </w:pPr>
            <w:hyperlink r:id="rId13" w:history="1">
              <w:r w:rsidRPr="003869CE">
                <w:rPr>
                  <w:rStyle w:val="Hipervnculo"/>
                  <w:rFonts w:ascii="Arial" w:hAnsi="Arial" w:cs="Arial"/>
                  <w:sz w:val="20"/>
                  <w:szCs w:val="20"/>
                  <w:lang w:val="es-ES"/>
                </w:rPr>
                <w:t>Transformador 220v a 12v 300W 25A</w:t>
              </w:r>
            </w:hyperlink>
          </w:p>
        </w:tc>
        <w:tc>
          <w:tcPr>
            <w:tcW w:w="580" w:type="dxa"/>
            <w:vAlign w:val="center"/>
          </w:tcPr>
          <w:p w14:paraId="4C252357" w14:textId="00F8A8AD" w:rsidR="001F786E" w:rsidRPr="00CE7CEF" w:rsidRDefault="00D1285D" w:rsidP="00F3243C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="001F786E" w:rsidRPr="00CE7CEF">
              <w:rPr>
                <w:rFonts w:ascii="Arial" w:hAnsi="Arial" w:cs="Arial"/>
                <w:sz w:val="20"/>
                <w:szCs w:val="20"/>
              </w:rPr>
              <w:t>0€</w:t>
            </w:r>
          </w:p>
        </w:tc>
      </w:tr>
    </w:tbl>
    <w:p w14:paraId="0B3DFE0B" w14:textId="77777777" w:rsidR="00AC6179" w:rsidRDefault="00AC6179" w:rsidP="00AC6179">
      <w:pPr>
        <w:pStyle w:val="Textoindependiente"/>
      </w:pPr>
    </w:p>
    <w:p w14:paraId="644792CF" w14:textId="2813FBF3" w:rsidR="00AC6179" w:rsidRPr="00561722" w:rsidRDefault="00AC6179" w:rsidP="00AC6179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7" w:name="_Toc217500081"/>
      <w:r>
        <w:rPr>
          <w:rFonts w:ascii="Consolas" w:hAnsi="Consolas" w:cs="Arial"/>
          <w:sz w:val="28"/>
          <w:szCs w:val="24"/>
          <w:lang w:val="ca-ES"/>
        </w:rPr>
        <w:t>Cablejat</w:t>
      </w:r>
      <w:bookmarkEnd w:id="7"/>
    </w:p>
    <w:tbl>
      <w:tblPr>
        <w:tblStyle w:val="Tablaconcuadrcula"/>
        <w:tblW w:w="6516" w:type="dxa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5936"/>
        <w:gridCol w:w="580"/>
      </w:tblGrid>
      <w:tr w:rsidR="00AC6179" w14:paraId="2F83EEB2" w14:textId="77777777" w:rsidTr="002F58AF">
        <w:tc>
          <w:tcPr>
            <w:tcW w:w="5936" w:type="dxa"/>
            <w:vAlign w:val="center"/>
          </w:tcPr>
          <w:p w14:paraId="28D7EC7D" w14:textId="364AF07F" w:rsidR="00AC6179" w:rsidRPr="00EC68FA" w:rsidRDefault="00EC68FA" w:rsidP="002F58AF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  <w:lang w:val="en-US"/>
              </w:rPr>
            </w:pPr>
            <w:hyperlink r:id="rId14" w:history="1"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  <w:lang w:val="en-US"/>
                </w:rPr>
                <w:t>Cables sensors 25m 22AWG 0,3mm</w:t>
              </w:r>
            </w:hyperlink>
          </w:p>
        </w:tc>
        <w:tc>
          <w:tcPr>
            <w:tcW w:w="580" w:type="dxa"/>
            <w:vAlign w:val="center"/>
          </w:tcPr>
          <w:p w14:paraId="7E98305A" w14:textId="11C81B00" w:rsidR="00AC6179" w:rsidRPr="00CE7CEF" w:rsidRDefault="00EC68FA" w:rsidP="002F58AF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6€</w:t>
            </w:r>
          </w:p>
        </w:tc>
      </w:tr>
      <w:tr w:rsidR="00AC6179" w14:paraId="1BD47B00" w14:textId="77777777" w:rsidTr="002F58AF">
        <w:tc>
          <w:tcPr>
            <w:tcW w:w="5936" w:type="dxa"/>
            <w:vAlign w:val="center"/>
          </w:tcPr>
          <w:p w14:paraId="73690232" w14:textId="489B9F44" w:rsidR="00AC6179" w:rsidRPr="00CE7CEF" w:rsidRDefault="00EC68FA" w:rsidP="002F58AF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15" w:history="1">
              <w:r>
                <w:rPr>
                  <w:rStyle w:val="Hipervnculo"/>
                  <w:rFonts w:ascii="Arial" w:hAnsi="Arial" w:cs="Arial"/>
                  <w:sz w:val="20"/>
                  <w:szCs w:val="20"/>
                </w:rPr>
                <w:t>Cables actuadors 10m 14AWG 2,5mm</w:t>
              </w:r>
            </w:hyperlink>
          </w:p>
        </w:tc>
        <w:tc>
          <w:tcPr>
            <w:tcW w:w="580" w:type="dxa"/>
            <w:vAlign w:val="center"/>
          </w:tcPr>
          <w:p w14:paraId="1E8628B5" w14:textId="548D81D6" w:rsidR="00AC6179" w:rsidRDefault="00EC68FA" w:rsidP="002F58AF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13€</w:t>
            </w:r>
          </w:p>
        </w:tc>
      </w:tr>
      <w:tr w:rsidR="00EC68FA" w14:paraId="0A2A8633" w14:textId="77777777" w:rsidTr="002F58AF">
        <w:tc>
          <w:tcPr>
            <w:tcW w:w="5936" w:type="dxa"/>
            <w:vAlign w:val="center"/>
          </w:tcPr>
          <w:p w14:paraId="36A28C95" w14:textId="5E1B9635" w:rsidR="00EC68FA" w:rsidRDefault="00EC68FA" w:rsidP="002F58AF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16" w:history="1"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Connectors </w:t>
              </w:r>
              <w:proofErr w:type="spellStart"/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</w:rPr>
                <w:t>Wago</w:t>
              </w:r>
              <w:proofErr w:type="spellEnd"/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5 a 1</w:t>
              </w:r>
            </w:hyperlink>
          </w:p>
        </w:tc>
        <w:tc>
          <w:tcPr>
            <w:tcW w:w="580" w:type="dxa"/>
            <w:vAlign w:val="center"/>
          </w:tcPr>
          <w:p w14:paraId="14F806D3" w14:textId="4134BC36" w:rsidR="00EC68FA" w:rsidRDefault="00EC68FA" w:rsidP="002F58AF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5€</w:t>
            </w:r>
          </w:p>
        </w:tc>
      </w:tr>
      <w:tr w:rsidR="00EC68FA" w14:paraId="5C95FAFA" w14:textId="77777777" w:rsidTr="002F58AF">
        <w:tc>
          <w:tcPr>
            <w:tcW w:w="5936" w:type="dxa"/>
            <w:vAlign w:val="center"/>
          </w:tcPr>
          <w:p w14:paraId="6F73E4AB" w14:textId="719FC8E2" w:rsidR="00EC68FA" w:rsidRDefault="00EC68FA" w:rsidP="002F58AF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17" w:history="1"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Connectors </w:t>
              </w:r>
              <w:proofErr w:type="spellStart"/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</w:rPr>
                <w:t>Wago</w:t>
              </w:r>
              <w:proofErr w:type="spellEnd"/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1 a 1</w:t>
              </w:r>
            </w:hyperlink>
          </w:p>
        </w:tc>
        <w:tc>
          <w:tcPr>
            <w:tcW w:w="580" w:type="dxa"/>
            <w:vAlign w:val="center"/>
          </w:tcPr>
          <w:p w14:paraId="4C185587" w14:textId="5245C3EE" w:rsidR="00EC68FA" w:rsidRDefault="00EC68FA" w:rsidP="002F58AF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4€</w:t>
            </w:r>
          </w:p>
        </w:tc>
      </w:tr>
    </w:tbl>
    <w:p w14:paraId="674633CC" w14:textId="77777777" w:rsidR="00AC6179" w:rsidRDefault="00AC6179" w:rsidP="00E87946">
      <w:pPr>
        <w:pStyle w:val="Textoindependiente"/>
      </w:pPr>
    </w:p>
    <w:p w14:paraId="0EF8F631" w14:textId="11A626FA" w:rsidR="00EC68FA" w:rsidRPr="00561722" w:rsidRDefault="00EC68FA" w:rsidP="00EC68FA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8" w:name="_Toc217500082"/>
      <w:r>
        <w:rPr>
          <w:rFonts w:ascii="Consolas" w:hAnsi="Consolas" w:cs="Arial"/>
          <w:sz w:val="28"/>
          <w:szCs w:val="24"/>
          <w:lang w:val="ca-ES"/>
        </w:rPr>
        <w:t>Eines</w:t>
      </w:r>
      <w:bookmarkEnd w:id="8"/>
    </w:p>
    <w:tbl>
      <w:tblPr>
        <w:tblStyle w:val="Tablaconcuadrcula"/>
        <w:tblW w:w="6516" w:type="dxa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5936"/>
        <w:gridCol w:w="580"/>
      </w:tblGrid>
      <w:tr w:rsidR="00EC68FA" w14:paraId="0FB0C4B4" w14:textId="77777777" w:rsidTr="002F58AF">
        <w:tc>
          <w:tcPr>
            <w:tcW w:w="5936" w:type="dxa"/>
            <w:vAlign w:val="center"/>
          </w:tcPr>
          <w:p w14:paraId="000967DB" w14:textId="1DBA399A" w:rsidR="00EC68FA" w:rsidRPr="00D1285D" w:rsidRDefault="00EC68FA" w:rsidP="002F58AF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  <w:lang w:val="es-ES"/>
              </w:rPr>
            </w:pPr>
            <w:hyperlink r:id="rId18" w:history="1"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  <w:lang w:val="es-ES"/>
                </w:rPr>
                <w:t>Pelacables</w:t>
              </w:r>
            </w:hyperlink>
          </w:p>
        </w:tc>
        <w:tc>
          <w:tcPr>
            <w:tcW w:w="580" w:type="dxa"/>
            <w:vAlign w:val="center"/>
          </w:tcPr>
          <w:p w14:paraId="03E1FCED" w14:textId="0C55D410" w:rsidR="00EC68FA" w:rsidRPr="00CE7CEF" w:rsidRDefault="00EC68FA" w:rsidP="002F58AF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12€</w:t>
            </w:r>
          </w:p>
        </w:tc>
      </w:tr>
      <w:tr w:rsidR="00EC68FA" w14:paraId="06AE7B17" w14:textId="77777777" w:rsidTr="002F58AF">
        <w:tc>
          <w:tcPr>
            <w:tcW w:w="5936" w:type="dxa"/>
            <w:vAlign w:val="center"/>
          </w:tcPr>
          <w:p w14:paraId="0B76DBCB" w14:textId="5073EED4" w:rsidR="00EC68FA" w:rsidRPr="00CE7CEF" w:rsidRDefault="00EC68FA" w:rsidP="002F58AF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19" w:history="1">
              <w:proofErr w:type="spellStart"/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</w:rPr>
                <w:t>Crimpadora</w:t>
              </w:r>
              <w:proofErr w:type="spellEnd"/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</w:t>
              </w:r>
              <w:proofErr w:type="spellStart"/>
              <w:r w:rsidRPr="00EC68FA">
                <w:rPr>
                  <w:rStyle w:val="Hipervnculo"/>
                  <w:rFonts w:ascii="Arial" w:hAnsi="Arial" w:cs="Arial"/>
                  <w:sz w:val="20"/>
                  <w:szCs w:val="20"/>
                </w:rPr>
                <w:t>Dupont</w:t>
              </w:r>
              <w:proofErr w:type="spellEnd"/>
            </w:hyperlink>
          </w:p>
        </w:tc>
        <w:tc>
          <w:tcPr>
            <w:tcW w:w="580" w:type="dxa"/>
            <w:vAlign w:val="center"/>
          </w:tcPr>
          <w:p w14:paraId="69DAB714" w14:textId="6105E6D9" w:rsidR="00EC68FA" w:rsidRDefault="00EC68FA" w:rsidP="002F58AF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30€</w:t>
            </w:r>
          </w:p>
        </w:tc>
      </w:tr>
    </w:tbl>
    <w:p w14:paraId="6767AA31" w14:textId="77777777" w:rsidR="00EC68FA" w:rsidRDefault="00EC68FA" w:rsidP="00E87946">
      <w:pPr>
        <w:pStyle w:val="Textoindependiente"/>
      </w:pPr>
    </w:p>
    <w:p w14:paraId="758117E6" w14:textId="1E2FA80E" w:rsidR="00EF57B1" w:rsidRPr="003756A4" w:rsidRDefault="00EF57B1" w:rsidP="00EF57B1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9" w:name="_Toc217500083"/>
      <w:proofErr w:type="spellStart"/>
      <w:r>
        <w:rPr>
          <w:rFonts w:ascii="Consolas" w:hAnsi="Consolas" w:cs="Arial"/>
          <w:sz w:val="28"/>
          <w:szCs w:val="24"/>
          <w:lang w:val="ca-ES"/>
        </w:rPr>
        <w:t>Moduls</w:t>
      </w:r>
      <w:proofErr w:type="spellEnd"/>
      <w:r>
        <w:rPr>
          <w:rFonts w:ascii="Consolas" w:hAnsi="Consolas" w:cs="Arial"/>
          <w:sz w:val="28"/>
          <w:szCs w:val="24"/>
          <w:lang w:val="ca-ES"/>
        </w:rPr>
        <w:t xml:space="preserve"> Relé</w:t>
      </w:r>
      <w:bookmarkEnd w:id="9"/>
    </w:p>
    <w:tbl>
      <w:tblPr>
        <w:tblStyle w:val="Tablaconcuadrcula"/>
        <w:tblW w:w="6516" w:type="dxa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5936"/>
        <w:gridCol w:w="580"/>
      </w:tblGrid>
      <w:tr w:rsidR="00EF57B1" w14:paraId="1152A1DA" w14:textId="77777777" w:rsidTr="00F3243C">
        <w:tc>
          <w:tcPr>
            <w:tcW w:w="5936" w:type="dxa"/>
            <w:vAlign w:val="center"/>
          </w:tcPr>
          <w:p w14:paraId="747ED3BA" w14:textId="1D3A37E0" w:rsidR="00EF57B1" w:rsidRPr="00CE7CEF" w:rsidRDefault="00EF57B1" w:rsidP="00CE7BAB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20" w:history="1">
              <w:proofErr w:type="spellStart"/>
              <w:r w:rsidRPr="00B5199E">
                <w:rPr>
                  <w:rStyle w:val="Hipervnculo"/>
                  <w:rFonts w:ascii="Arial" w:hAnsi="Arial" w:cs="Arial"/>
                  <w:sz w:val="20"/>
                  <w:szCs w:val="20"/>
                </w:rPr>
                <w:t>IoT</w:t>
              </w:r>
              <w:proofErr w:type="spellEnd"/>
              <w:r w:rsidRPr="00B5199E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</w:t>
              </w:r>
              <w:proofErr w:type="spellStart"/>
              <w:r w:rsidRPr="00B5199E">
                <w:rPr>
                  <w:rStyle w:val="Hipervnculo"/>
                  <w:rFonts w:ascii="Arial" w:hAnsi="Arial" w:cs="Arial"/>
                  <w:sz w:val="20"/>
                  <w:szCs w:val="20"/>
                </w:rPr>
                <w:t>Power</w:t>
              </w:r>
              <w:proofErr w:type="spellEnd"/>
              <w:r w:rsidRPr="00B5199E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Relay 220-240V</w:t>
              </w:r>
            </w:hyperlink>
          </w:p>
        </w:tc>
        <w:tc>
          <w:tcPr>
            <w:tcW w:w="580" w:type="dxa"/>
            <w:vAlign w:val="center"/>
          </w:tcPr>
          <w:p w14:paraId="408D8C78" w14:textId="544C3766" w:rsidR="00EF57B1" w:rsidRPr="00CE7CEF" w:rsidRDefault="00EF57B1" w:rsidP="00F3243C">
            <w:pPr>
              <w:pStyle w:val="Textoindependiente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CE7CEF">
              <w:rPr>
                <w:rFonts w:ascii="Arial" w:hAnsi="Arial" w:cs="Arial"/>
                <w:sz w:val="20"/>
                <w:szCs w:val="20"/>
              </w:rPr>
              <w:t>€</w:t>
            </w:r>
          </w:p>
        </w:tc>
      </w:tr>
      <w:tr w:rsidR="00EF57B1" w14:paraId="0BE54099" w14:textId="77777777" w:rsidTr="00F3243C">
        <w:tc>
          <w:tcPr>
            <w:tcW w:w="5936" w:type="dxa"/>
            <w:vAlign w:val="center"/>
          </w:tcPr>
          <w:p w14:paraId="2A17DBE6" w14:textId="319796B9" w:rsidR="00EF57B1" w:rsidRPr="00823218" w:rsidRDefault="00823218" w:rsidP="00E11687">
            <w:pPr>
              <w:ind w:left="0"/>
              <w:rPr>
                <w:rFonts w:ascii="Arial" w:hAnsi="Arial" w:cs="Arial"/>
                <w:spacing w:val="10"/>
              </w:rPr>
            </w:pPr>
            <w:hyperlink r:id="rId21" w:history="1">
              <w:r w:rsidRPr="00823218">
                <w:rPr>
                  <w:rStyle w:val="Hipervnculo"/>
                  <w:rFonts w:ascii="Arial" w:hAnsi="Arial" w:cs="Arial"/>
                  <w:spacing w:val="10"/>
                  <w:lang w:val="en-US"/>
                </w:rPr>
                <w:t xml:space="preserve">8 Channel I2C Electromagnetic Relay Module </w:t>
              </w:r>
              <w:proofErr w:type="spellStart"/>
              <w:r w:rsidRPr="00823218">
                <w:rPr>
                  <w:rStyle w:val="Hipervnculo"/>
                  <w:rFonts w:ascii="Arial" w:hAnsi="Arial" w:cs="Arial"/>
                  <w:spacing w:val="10"/>
                  <w:lang w:val="en-US"/>
                </w:rPr>
                <w:t>Opto</w:t>
              </w:r>
              <w:proofErr w:type="spellEnd"/>
              <w:r w:rsidRPr="00823218">
                <w:rPr>
                  <w:rStyle w:val="Hipervnculo"/>
                  <w:rFonts w:ascii="Arial" w:hAnsi="Arial" w:cs="Arial"/>
                  <w:spacing w:val="10"/>
                  <w:lang w:val="en-US"/>
                </w:rPr>
                <w:t xml:space="preserve"> Isolated PCF8574 3.3V 5.0</w:t>
              </w:r>
            </w:hyperlink>
          </w:p>
        </w:tc>
        <w:tc>
          <w:tcPr>
            <w:tcW w:w="580" w:type="dxa"/>
            <w:vAlign w:val="center"/>
          </w:tcPr>
          <w:p w14:paraId="705BC6C4" w14:textId="6FEAD62E" w:rsidR="00EF57B1" w:rsidRPr="00CE7CEF" w:rsidRDefault="00823218" w:rsidP="00F3243C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  <w:r w:rsidR="0040188B">
              <w:rPr>
                <w:rFonts w:ascii="Arial" w:hAnsi="Arial" w:cs="Arial"/>
                <w:sz w:val="20"/>
                <w:szCs w:val="20"/>
              </w:rPr>
              <w:t>€</w:t>
            </w:r>
          </w:p>
        </w:tc>
      </w:tr>
    </w:tbl>
    <w:p w14:paraId="16F1CFA0" w14:textId="77777777" w:rsidR="00EF57B1" w:rsidRPr="00E87946" w:rsidRDefault="00EF57B1" w:rsidP="00E87946">
      <w:pPr>
        <w:pStyle w:val="Textoindependiente"/>
      </w:pPr>
    </w:p>
    <w:p w14:paraId="7CB9365E" w14:textId="2D54F853" w:rsidR="00BE4507" w:rsidRPr="00561722" w:rsidRDefault="00461E82" w:rsidP="0027157E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10" w:name="_Toc217500084"/>
      <w:r w:rsidRPr="00561722">
        <w:rPr>
          <w:rFonts w:ascii="Consolas" w:hAnsi="Consolas" w:cs="Arial"/>
          <w:sz w:val="28"/>
          <w:szCs w:val="24"/>
          <w:lang w:val="ca-ES"/>
        </w:rPr>
        <w:t>Sensors</w:t>
      </w:r>
      <w:bookmarkEnd w:id="10"/>
    </w:p>
    <w:tbl>
      <w:tblPr>
        <w:tblStyle w:val="Tablaconcuadrcula"/>
        <w:tblW w:w="6541" w:type="dxa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5876"/>
        <w:gridCol w:w="665"/>
      </w:tblGrid>
      <w:tr w:rsidR="00BE4507" w14:paraId="18FC212E" w14:textId="77777777" w:rsidTr="00F3243C">
        <w:tc>
          <w:tcPr>
            <w:tcW w:w="5876" w:type="dxa"/>
            <w:vAlign w:val="center"/>
          </w:tcPr>
          <w:p w14:paraId="0AA03053" w14:textId="6E5D1FD8" w:rsidR="00BE4507" w:rsidRPr="00CE7CEF" w:rsidRDefault="00B5199E" w:rsidP="00BE4507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22" w:history="1">
              <w:r w:rsidRPr="00B5199E">
                <w:rPr>
                  <w:rStyle w:val="Hipervnculo"/>
                  <w:rFonts w:ascii="Arial" w:hAnsi="Arial" w:cs="Arial"/>
                  <w:sz w:val="20"/>
                  <w:szCs w:val="20"/>
                </w:rPr>
                <w:t>Sensor d’humitat del sòl (I2C)</w:t>
              </w:r>
            </w:hyperlink>
          </w:p>
        </w:tc>
        <w:tc>
          <w:tcPr>
            <w:tcW w:w="665" w:type="dxa"/>
            <w:vAlign w:val="center"/>
          </w:tcPr>
          <w:p w14:paraId="3E6A8EFC" w14:textId="3C26515F" w:rsidR="00BE4507" w:rsidRPr="00CE7CEF" w:rsidRDefault="00B5199E" w:rsidP="00F3243C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8€</w:t>
            </w:r>
          </w:p>
        </w:tc>
      </w:tr>
    </w:tbl>
    <w:p w14:paraId="61B30BE5" w14:textId="77777777" w:rsidR="003869CE" w:rsidRDefault="003869CE" w:rsidP="00AA271E">
      <w:pPr>
        <w:pStyle w:val="Textoindependiente"/>
      </w:pPr>
    </w:p>
    <w:p w14:paraId="060C5AA1" w14:textId="297905F0" w:rsidR="00BE4507" w:rsidRPr="003756A4" w:rsidRDefault="00461E82" w:rsidP="0027157E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11" w:name="_Toc217500085"/>
      <w:r w:rsidRPr="003756A4">
        <w:rPr>
          <w:rFonts w:ascii="Consolas" w:hAnsi="Consolas" w:cs="Arial"/>
          <w:sz w:val="28"/>
          <w:szCs w:val="24"/>
          <w:lang w:val="ca-ES"/>
        </w:rPr>
        <w:lastRenderedPageBreak/>
        <w:t>Actuadors</w:t>
      </w:r>
      <w:r w:rsidR="003869CE">
        <w:rPr>
          <w:rFonts w:ascii="Consolas" w:hAnsi="Consolas" w:cs="Arial"/>
          <w:sz w:val="28"/>
          <w:szCs w:val="24"/>
          <w:lang w:val="ca-ES"/>
        </w:rPr>
        <w:t xml:space="preserve"> baix voltatge</w:t>
      </w:r>
      <w:bookmarkEnd w:id="11"/>
    </w:p>
    <w:tbl>
      <w:tblPr>
        <w:tblStyle w:val="Tablaconcuadrcula"/>
        <w:tblW w:w="7366" w:type="dxa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6701"/>
        <w:gridCol w:w="665"/>
      </w:tblGrid>
      <w:tr w:rsidR="00BE4507" w14:paraId="64E65894" w14:textId="77777777" w:rsidTr="00C4580B">
        <w:tc>
          <w:tcPr>
            <w:tcW w:w="0" w:type="auto"/>
            <w:vAlign w:val="center"/>
          </w:tcPr>
          <w:p w14:paraId="0379821D" w14:textId="43DAA887" w:rsidR="00BE4507" w:rsidRPr="00CE7CEF" w:rsidRDefault="003869CE" w:rsidP="00C4580B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23" w:history="1">
              <w:r>
                <w:rPr>
                  <w:rStyle w:val="Hipervnculo"/>
                  <w:rFonts w:ascii="Arial" w:hAnsi="Arial" w:cs="Arial"/>
                  <w:sz w:val="20"/>
                  <w:szCs w:val="20"/>
                </w:rPr>
                <w:t>Ventilador calefactor d’aire 12V</w:t>
              </w:r>
            </w:hyperlink>
          </w:p>
        </w:tc>
        <w:tc>
          <w:tcPr>
            <w:tcW w:w="665" w:type="dxa"/>
            <w:vAlign w:val="center"/>
          </w:tcPr>
          <w:p w14:paraId="678142A3" w14:textId="2EEBAA35" w:rsidR="00BE4507" w:rsidRPr="00CE7CEF" w:rsidRDefault="00B16D85" w:rsidP="00C4580B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16€</w:t>
            </w:r>
          </w:p>
        </w:tc>
      </w:tr>
      <w:tr w:rsidR="00BE4507" w14:paraId="03A3D09F" w14:textId="77777777" w:rsidTr="00C4580B">
        <w:tc>
          <w:tcPr>
            <w:tcW w:w="0" w:type="auto"/>
            <w:vAlign w:val="center"/>
          </w:tcPr>
          <w:p w14:paraId="73E11F26" w14:textId="4DE82399" w:rsidR="00BE4507" w:rsidRPr="00CE7CEF" w:rsidRDefault="00AC6179" w:rsidP="00C4580B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24" w:history="1">
              <w:r>
                <w:rPr>
                  <w:rStyle w:val="Hipervnculo"/>
                  <w:rFonts w:ascii="Arial" w:hAnsi="Arial" w:cs="Arial"/>
                  <w:sz w:val="20"/>
                  <w:szCs w:val="20"/>
                </w:rPr>
                <w:t>Mòdul humidificador 5V</w:t>
              </w:r>
            </w:hyperlink>
          </w:p>
        </w:tc>
        <w:tc>
          <w:tcPr>
            <w:tcW w:w="665" w:type="dxa"/>
            <w:vAlign w:val="center"/>
          </w:tcPr>
          <w:p w14:paraId="1E74D889" w14:textId="63CB8C37" w:rsidR="00BE4507" w:rsidRPr="00CE7CEF" w:rsidRDefault="007F7AF0" w:rsidP="00C4580B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6€</w:t>
            </w:r>
          </w:p>
        </w:tc>
      </w:tr>
      <w:tr w:rsidR="007A4627" w14:paraId="1F0C896B" w14:textId="77777777" w:rsidTr="00C4580B">
        <w:tc>
          <w:tcPr>
            <w:tcW w:w="0" w:type="auto"/>
            <w:vAlign w:val="center"/>
          </w:tcPr>
          <w:p w14:paraId="08817643" w14:textId="402D352D" w:rsidR="007A4627" w:rsidRPr="00CE7CEF" w:rsidRDefault="00AC6179" w:rsidP="00C4580B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25" w:history="1">
              <w:r>
                <w:rPr>
                  <w:rStyle w:val="Hipervnculo"/>
                  <w:rFonts w:ascii="Arial" w:hAnsi="Arial" w:cs="Arial"/>
                  <w:sz w:val="20"/>
                  <w:szCs w:val="20"/>
                </w:rPr>
                <w:t>Bomba d’aigua submergible 12V</w:t>
              </w:r>
            </w:hyperlink>
          </w:p>
        </w:tc>
        <w:tc>
          <w:tcPr>
            <w:tcW w:w="665" w:type="dxa"/>
            <w:vAlign w:val="center"/>
          </w:tcPr>
          <w:p w14:paraId="69A2A122" w14:textId="1D7A1B5F" w:rsidR="007A4627" w:rsidRPr="00CE7CEF" w:rsidRDefault="007A4627" w:rsidP="00C4580B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  <w:r w:rsidRPr="00CE7CEF">
              <w:rPr>
                <w:rFonts w:ascii="Arial" w:hAnsi="Arial" w:cs="Arial"/>
                <w:sz w:val="20"/>
                <w:szCs w:val="20"/>
              </w:rPr>
              <w:t>€</w:t>
            </w:r>
          </w:p>
        </w:tc>
      </w:tr>
    </w:tbl>
    <w:p w14:paraId="045E6C0A" w14:textId="6353EC57" w:rsidR="00461E82" w:rsidRDefault="00461E82" w:rsidP="00AA271E">
      <w:pPr>
        <w:pStyle w:val="Textoindependiente"/>
      </w:pPr>
    </w:p>
    <w:p w14:paraId="6E4EF746" w14:textId="661277F4" w:rsidR="00294058" w:rsidRPr="003756A4" w:rsidRDefault="00294058" w:rsidP="00294058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12" w:name="_Toc217500086"/>
      <w:r w:rsidRPr="003756A4">
        <w:rPr>
          <w:rFonts w:ascii="Consolas" w:hAnsi="Consolas" w:cs="Arial"/>
          <w:sz w:val="28"/>
          <w:szCs w:val="24"/>
          <w:lang w:val="ca-ES"/>
        </w:rPr>
        <w:t>Actuadors</w:t>
      </w:r>
      <w:r>
        <w:rPr>
          <w:rFonts w:ascii="Consolas" w:hAnsi="Consolas" w:cs="Arial"/>
          <w:sz w:val="28"/>
          <w:szCs w:val="24"/>
          <w:lang w:val="ca-ES"/>
        </w:rPr>
        <w:t xml:space="preserve"> 240V</w:t>
      </w:r>
      <w:bookmarkEnd w:id="12"/>
    </w:p>
    <w:tbl>
      <w:tblPr>
        <w:tblStyle w:val="Tablaconcuadrcula"/>
        <w:tblW w:w="7366" w:type="dxa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6665"/>
        <w:gridCol w:w="701"/>
      </w:tblGrid>
      <w:tr w:rsidR="00294058" w14:paraId="5479558D" w14:textId="77777777" w:rsidTr="007F1805">
        <w:tc>
          <w:tcPr>
            <w:tcW w:w="0" w:type="auto"/>
            <w:vAlign w:val="center"/>
          </w:tcPr>
          <w:p w14:paraId="40908AB8" w14:textId="5CE92684" w:rsidR="00294058" w:rsidRPr="00CE7CEF" w:rsidRDefault="00294058" w:rsidP="007F1805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26" w:history="1">
              <w:r w:rsidRPr="0060797D">
                <w:rPr>
                  <w:rStyle w:val="Hipervnculo"/>
                  <w:rFonts w:ascii="Arial" w:hAnsi="Arial" w:cs="Arial"/>
                  <w:sz w:val="20"/>
                  <w:szCs w:val="20"/>
                </w:rPr>
                <w:t>Deshumidificador petit</w:t>
              </w:r>
            </w:hyperlink>
          </w:p>
        </w:tc>
        <w:tc>
          <w:tcPr>
            <w:tcW w:w="665" w:type="dxa"/>
            <w:vAlign w:val="center"/>
          </w:tcPr>
          <w:p w14:paraId="042682EC" w14:textId="7DBDC3B4" w:rsidR="00294058" w:rsidRPr="00CE7CEF" w:rsidRDefault="0060797D" w:rsidP="007F1805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30€</w:t>
            </w:r>
          </w:p>
        </w:tc>
      </w:tr>
      <w:tr w:rsidR="00294058" w14:paraId="0BF31FA4" w14:textId="77777777" w:rsidTr="007F1805">
        <w:tc>
          <w:tcPr>
            <w:tcW w:w="0" w:type="auto"/>
            <w:vAlign w:val="center"/>
          </w:tcPr>
          <w:p w14:paraId="4DD3D671" w14:textId="2905E177" w:rsidR="00294058" w:rsidRPr="00CE7CEF" w:rsidRDefault="00294058" w:rsidP="007F1805">
            <w:pPr>
              <w:pStyle w:val="Textoindependiente"/>
              <w:spacing w:after="0" w:line="276" w:lineRule="auto"/>
              <w:rPr>
                <w:rFonts w:ascii="Arial" w:hAnsi="Arial" w:cs="Arial"/>
                <w:sz w:val="20"/>
                <w:szCs w:val="20"/>
              </w:rPr>
            </w:pPr>
            <w:hyperlink r:id="rId27" w:history="1">
              <w:r w:rsidRPr="0060797D">
                <w:rPr>
                  <w:rStyle w:val="Hipervnculo"/>
                  <w:rFonts w:ascii="Arial" w:hAnsi="Arial" w:cs="Arial"/>
                  <w:sz w:val="20"/>
                  <w:szCs w:val="20"/>
                </w:rPr>
                <w:t>“</w:t>
              </w:r>
              <w:proofErr w:type="spellStart"/>
              <w:r w:rsidRPr="0060797D">
                <w:rPr>
                  <w:rStyle w:val="Hipervnculo"/>
                  <w:rFonts w:ascii="Arial" w:hAnsi="Arial" w:cs="Arial"/>
                  <w:sz w:val="20"/>
                  <w:szCs w:val="20"/>
                </w:rPr>
                <w:t>Pinguino</w:t>
              </w:r>
              <w:proofErr w:type="spellEnd"/>
              <w:r w:rsidRPr="0060797D">
                <w:rPr>
                  <w:rStyle w:val="Hipervnculo"/>
                  <w:rFonts w:ascii="Arial" w:hAnsi="Arial" w:cs="Arial"/>
                  <w:sz w:val="20"/>
                  <w:szCs w:val="20"/>
                </w:rPr>
                <w:t>” refrigerador</w:t>
              </w:r>
            </w:hyperlink>
          </w:p>
        </w:tc>
        <w:tc>
          <w:tcPr>
            <w:tcW w:w="665" w:type="dxa"/>
            <w:vAlign w:val="center"/>
          </w:tcPr>
          <w:p w14:paraId="52D68D2F" w14:textId="10442251" w:rsidR="00294058" w:rsidRPr="00CE7CEF" w:rsidRDefault="0060797D" w:rsidP="007F1805">
            <w:pPr>
              <w:pStyle w:val="Textoindependiente"/>
              <w:spacing w:after="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200€</w:t>
            </w:r>
          </w:p>
        </w:tc>
      </w:tr>
    </w:tbl>
    <w:p w14:paraId="60AC1D7C" w14:textId="77777777" w:rsidR="00F55734" w:rsidRDefault="00F55734" w:rsidP="00DA53D7">
      <w:pPr>
        <w:pStyle w:val="Ttulo1"/>
        <w:rPr>
          <w:rFonts w:ascii="Consolas" w:hAnsi="Consolas" w:cs="Arial"/>
          <w:sz w:val="40"/>
          <w:lang w:val="ca-ES"/>
        </w:rPr>
      </w:pPr>
      <w:bookmarkStart w:id="13" w:name="_Toc217500087"/>
    </w:p>
    <w:p w14:paraId="2B15D4F6" w14:textId="77777777" w:rsidR="00F55734" w:rsidRPr="00F55734" w:rsidRDefault="00F55734" w:rsidP="00F55734">
      <w:pPr>
        <w:pStyle w:val="Textoindependiente"/>
      </w:pPr>
    </w:p>
    <w:p w14:paraId="6D419052" w14:textId="6B817681" w:rsidR="00DA53D7" w:rsidRPr="00CE7CEF" w:rsidRDefault="004A0E98" w:rsidP="00DA53D7">
      <w:pPr>
        <w:pStyle w:val="Ttulo1"/>
        <w:rPr>
          <w:rFonts w:ascii="Consolas" w:hAnsi="Consolas" w:cs="Arial"/>
          <w:sz w:val="40"/>
          <w:lang w:val="ca-ES"/>
        </w:rPr>
      </w:pPr>
      <w:r>
        <w:rPr>
          <w:rFonts w:ascii="Consolas" w:hAnsi="Consolas" w:cs="Arial"/>
          <w:sz w:val="40"/>
          <w:lang w:val="ca-ES"/>
        </w:rPr>
        <w:t>INFORMACI</w:t>
      </w:r>
      <w:r w:rsidR="001628B6">
        <w:rPr>
          <w:rFonts w:ascii="Consolas" w:hAnsi="Consolas" w:cs="Arial"/>
          <w:sz w:val="40"/>
          <w:lang w:val="ca-ES"/>
        </w:rPr>
        <w:t>Ó</w:t>
      </w:r>
      <w:r>
        <w:rPr>
          <w:rFonts w:ascii="Consolas" w:hAnsi="Consolas" w:cs="Arial"/>
          <w:sz w:val="40"/>
          <w:lang w:val="ca-ES"/>
        </w:rPr>
        <w:t xml:space="preserve"> T</w:t>
      </w:r>
      <w:r w:rsidR="001628B6">
        <w:rPr>
          <w:rFonts w:ascii="Consolas" w:hAnsi="Consolas" w:cs="Arial"/>
          <w:sz w:val="40"/>
          <w:lang w:val="ca-ES"/>
        </w:rPr>
        <w:t>È</w:t>
      </w:r>
      <w:r>
        <w:rPr>
          <w:rFonts w:ascii="Consolas" w:hAnsi="Consolas" w:cs="Arial"/>
          <w:sz w:val="40"/>
          <w:lang w:val="ca-ES"/>
        </w:rPr>
        <w:t>CNICA</w:t>
      </w:r>
      <w:bookmarkEnd w:id="13"/>
      <w:r w:rsidR="001628B6">
        <w:rPr>
          <w:rFonts w:ascii="Consolas" w:hAnsi="Consolas" w:cs="Arial"/>
          <w:sz w:val="40"/>
          <w:lang w:val="ca-ES"/>
        </w:rPr>
        <w:t xml:space="preserve"> </w:t>
      </w:r>
    </w:p>
    <w:p w14:paraId="4FD9E230" w14:textId="77777777" w:rsidR="000B667F" w:rsidRDefault="000B667F" w:rsidP="000B667F">
      <w:pPr>
        <w:pStyle w:val="Textoindependiente"/>
        <w:rPr>
          <w:rFonts w:ascii="Consolas" w:hAnsi="Consolas"/>
        </w:rPr>
      </w:pPr>
    </w:p>
    <w:p w14:paraId="3D209235" w14:textId="1818B4F4" w:rsidR="006A0D7A" w:rsidRDefault="006A0D7A" w:rsidP="006A0D7A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14" w:name="_Toc217500088"/>
      <w:r w:rsidRPr="00561722">
        <w:rPr>
          <w:rFonts w:ascii="Consolas" w:hAnsi="Consolas" w:cs="Arial"/>
          <w:sz w:val="28"/>
          <w:szCs w:val="24"/>
          <w:lang w:val="ca-ES"/>
        </w:rPr>
        <w:t>Especificacions de</w:t>
      </w:r>
      <w:r>
        <w:rPr>
          <w:rFonts w:ascii="Consolas" w:hAnsi="Consolas" w:cs="Arial"/>
          <w:sz w:val="28"/>
          <w:szCs w:val="24"/>
          <w:lang w:val="ca-ES"/>
        </w:rPr>
        <w:t xml:space="preserve"> les plaques</w:t>
      </w:r>
      <w:bookmarkEnd w:id="14"/>
    </w:p>
    <w:tbl>
      <w:tblPr>
        <w:tblStyle w:val="Tablaconcuadrcula"/>
        <w:tblW w:w="7366" w:type="dxa"/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4106"/>
        <w:gridCol w:w="3260"/>
      </w:tblGrid>
      <w:tr w:rsidR="006A0D7A" w14:paraId="23BC7EEE" w14:textId="77777777" w:rsidTr="00303971">
        <w:trPr>
          <w:trHeight w:val="3120"/>
        </w:trPr>
        <w:tc>
          <w:tcPr>
            <w:tcW w:w="4106" w:type="dxa"/>
          </w:tcPr>
          <w:p w14:paraId="4AB241AE" w14:textId="33C132FD" w:rsidR="004D0C6B" w:rsidRDefault="004D0C6B" w:rsidP="006A0D7A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hyperlink r:id="rId28" w:history="1">
              <w:proofErr w:type="spellStart"/>
              <w:r w:rsidRPr="001033A7">
                <w:rPr>
                  <w:rStyle w:val="Hipervnculo"/>
                  <w:rFonts w:ascii="Arial" w:hAnsi="Arial" w:cs="Arial"/>
                  <w:sz w:val="20"/>
                  <w:szCs w:val="20"/>
                </w:rPr>
                <w:t>Arduino</w:t>
              </w:r>
              <w:proofErr w:type="spellEnd"/>
              <w:r w:rsidRPr="001033A7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MKR </w:t>
              </w:r>
              <w:proofErr w:type="spellStart"/>
              <w:r w:rsidRPr="001033A7">
                <w:rPr>
                  <w:rStyle w:val="Hipervnculo"/>
                  <w:rFonts w:ascii="Arial" w:hAnsi="Arial" w:cs="Arial"/>
                  <w:sz w:val="20"/>
                  <w:szCs w:val="20"/>
                </w:rPr>
                <w:t>WiFi</w:t>
              </w:r>
              <w:proofErr w:type="spellEnd"/>
              <w:r w:rsidRPr="001033A7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1010</w:t>
              </w:r>
            </w:hyperlink>
          </w:p>
          <w:p w14:paraId="7DA94D7D" w14:textId="78F0BE36" w:rsidR="006A0D7A" w:rsidRDefault="001033A7" w:rsidP="006A0D7A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Alimentació</w:t>
            </w:r>
            <w:r w:rsidR="004D0C6B">
              <w:rPr>
                <w:rFonts w:ascii="Arial" w:hAnsi="Arial" w:cs="Arial"/>
                <w:sz w:val="20"/>
                <w:szCs w:val="20"/>
              </w:rPr>
              <w:t>: 5V per USB, 3.7V-5.5V per VIN</w:t>
            </w:r>
          </w:p>
          <w:p w14:paraId="6DA28AC6" w14:textId="0F8EBEDD" w:rsidR="004D0C6B" w:rsidRDefault="001033A7" w:rsidP="006A0D7A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Lògica</w:t>
            </w:r>
            <w:r w:rsidR="004D0C6B">
              <w:rPr>
                <w:rFonts w:ascii="Arial" w:hAnsi="Arial" w:cs="Arial"/>
                <w:sz w:val="20"/>
                <w:szCs w:val="20"/>
              </w:rPr>
              <w:t>: 3.3V</w:t>
            </w:r>
          </w:p>
          <w:p w14:paraId="23CFCF3B" w14:textId="07E71840" w:rsidR="004D0C6B" w:rsidRPr="000547DA" w:rsidRDefault="004D0C6B" w:rsidP="006A0D7A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4D0C6B">
              <w:rPr>
                <w:rFonts w:ascii="Arial" w:hAnsi="Arial" w:cs="Arial"/>
                <w:sz w:val="20"/>
                <w:szCs w:val="20"/>
              </w:rPr>
              <w:t>61.5 mm × 25 mm</w:t>
            </w:r>
            <w:r>
              <w:rPr>
                <w:rFonts w:ascii="Arial" w:hAnsi="Arial" w:cs="Arial"/>
                <w:sz w:val="20"/>
                <w:szCs w:val="20"/>
              </w:rPr>
              <w:t xml:space="preserve"> 32g</w:t>
            </w:r>
          </w:p>
        </w:tc>
        <w:tc>
          <w:tcPr>
            <w:tcW w:w="3260" w:type="dxa"/>
            <w:vAlign w:val="center"/>
          </w:tcPr>
          <w:p w14:paraId="764DC3C0" w14:textId="77777777" w:rsidR="006A0D7A" w:rsidRDefault="006A0D7A" w:rsidP="0030397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205B9B3B" w14:textId="77777777" w:rsidR="006A0D7A" w:rsidRDefault="006A0D7A" w:rsidP="0030397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755EF149" w14:textId="77777777" w:rsidR="006A0D7A" w:rsidRDefault="006A0D7A" w:rsidP="0030397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565B68F7" w14:textId="77777777" w:rsidR="006A0D7A" w:rsidRDefault="006A0D7A" w:rsidP="0030397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0BD6B7DB" w14:textId="77777777" w:rsidR="006A0D7A" w:rsidRDefault="006A0D7A" w:rsidP="0030397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47580428" w14:textId="77777777" w:rsidR="006A0D7A" w:rsidRDefault="006A0D7A" w:rsidP="0030397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16A443D5" w14:textId="77777777" w:rsidR="006A0D7A" w:rsidRDefault="006A0D7A" w:rsidP="0030397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36CAF8ED" w14:textId="4682A4C0" w:rsidR="006A0D7A" w:rsidRDefault="006A0D7A" w:rsidP="00303971">
            <w:pPr>
              <w:pStyle w:val="Textoindependiente"/>
              <w:jc w:val="center"/>
            </w:pPr>
            <w:r w:rsidRPr="006A0D7A">
              <w:rPr>
                <w:noProof/>
                <w:lang w:eastAsia="ca-ES" w:bidi="ar-SA"/>
              </w:rPr>
              <w:drawing>
                <wp:inline distT="0" distB="0" distL="0" distR="0" wp14:anchorId="1CF741FB" wp14:editId="54AAF7B3">
                  <wp:extent cx="1926590" cy="1619250"/>
                  <wp:effectExtent l="0" t="0" r="0" b="0"/>
                  <wp:docPr id="10538960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89608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C6B" w14:paraId="3A6F7BFC" w14:textId="77777777" w:rsidTr="00303971">
        <w:trPr>
          <w:trHeight w:val="3120"/>
        </w:trPr>
        <w:tc>
          <w:tcPr>
            <w:tcW w:w="4106" w:type="dxa"/>
          </w:tcPr>
          <w:p w14:paraId="6BC94502" w14:textId="5409801E" w:rsidR="004D0C6B" w:rsidRDefault="004D0C6B" w:rsidP="004D0C6B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hyperlink r:id="rId30" w:history="1">
              <w:proofErr w:type="spellStart"/>
              <w:r w:rsidRPr="001033A7">
                <w:rPr>
                  <w:rStyle w:val="Hipervnculo"/>
                  <w:rFonts w:ascii="Arial" w:hAnsi="Arial" w:cs="Arial"/>
                  <w:sz w:val="20"/>
                  <w:szCs w:val="20"/>
                </w:rPr>
                <w:t>Arduino</w:t>
              </w:r>
              <w:proofErr w:type="spellEnd"/>
              <w:r w:rsidRPr="001033A7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MKR </w:t>
              </w:r>
              <w:proofErr w:type="spellStart"/>
              <w:r w:rsidRPr="001033A7">
                <w:rPr>
                  <w:rStyle w:val="Hipervnculo"/>
                  <w:rFonts w:ascii="Arial" w:hAnsi="Arial" w:cs="Arial"/>
                  <w:sz w:val="20"/>
                  <w:szCs w:val="20"/>
                </w:rPr>
                <w:t>IoT</w:t>
              </w:r>
              <w:proofErr w:type="spellEnd"/>
              <w:r w:rsidRPr="001033A7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</w:t>
              </w:r>
              <w:proofErr w:type="spellStart"/>
              <w:r w:rsidRPr="001033A7">
                <w:rPr>
                  <w:rStyle w:val="Hipervnculo"/>
                  <w:rFonts w:ascii="Arial" w:hAnsi="Arial" w:cs="Arial"/>
                  <w:sz w:val="20"/>
                  <w:szCs w:val="20"/>
                </w:rPr>
                <w:t>Carrier</w:t>
              </w:r>
              <w:proofErr w:type="spellEnd"/>
            </w:hyperlink>
          </w:p>
          <w:p w14:paraId="751F6EFE" w14:textId="36723F66" w:rsidR="001033A7" w:rsidRDefault="001033A7" w:rsidP="004D0C6B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Alimentació</w:t>
            </w:r>
            <w:r w:rsidR="004D0C6B">
              <w:rPr>
                <w:rFonts w:ascii="Arial" w:hAnsi="Arial" w:cs="Arial"/>
                <w:sz w:val="20"/>
                <w:szCs w:val="20"/>
              </w:rPr>
              <w:t>:</w:t>
            </w:r>
            <w:r>
              <w:rPr>
                <w:rFonts w:ascii="Arial" w:hAnsi="Arial" w:cs="Arial"/>
                <w:sz w:val="20"/>
                <w:szCs w:val="20"/>
              </w:rPr>
              <w:t xml:space="preserve"> subministrada totalment per la placa 1010</w:t>
            </w:r>
            <w:r w:rsidR="00B5199E">
              <w:rPr>
                <w:rFonts w:ascii="Arial" w:hAnsi="Arial" w:cs="Arial"/>
                <w:sz w:val="20"/>
                <w:szCs w:val="20"/>
              </w:rPr>
              <w:t xml:space="preserve"> a 5V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1A094125" w14:textId="77777777" w:rsidR="001033A7" w:rsidRDefault="001033A7" w:rsidP="004D0C6B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Lògica: 3.3V</w:t>
            </w:r>
          </w:p>
          <w:p w14:paraId="1F7289DC" w14:textId="54034EE7" w:rsidR="004D0C6B" w:rsidRDefault="001033A7" w:rsidP="004D0C6B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1033A7">
              <w:rPr>
                <w:rFonts w:ascii="Arial" w:hAnsi="Arial" w:cs="Arial"/>
                <w:sz w:val="20"/>
                <w:szCs w:val="20"/>
              </w:rPr>
              <w:t>86 mm × 86 mm</w:t>
            </w:r>
            <w:r>
              <w:rPr>
                <w:rFonts w:ascii="Arial" w:hAnsi="Arial" w:cs="Arial"/>
                <w:sz w:val="20"/>
                <w:szCs w:val="20"/>
              </w:rPr>
              <w:t xml:space="preserve"> 65g</w:t>
            </w:r>
            <w:r w:rsidR="004D0C6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3260" w:type="dxa"/>
            <w:vAlign w:val="center"/>
          </w:tcPr>
          <w:p w14:paraId="677331B1" w14:textId="77777777" w:rsidR="004D0C6B" w:rsidRDefault="004D0C6B" w:rsidP="004D0C6B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49463AA0" w14:textId="77777777" w:rsidR="004D0C6B" w:rsidRDefault="004D0C6B" w:rsidP="004D0C6B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2643F879" w14:textId="77777777" w:rsidR="004D0C6B" w:rsidRDefault="004D0C6B" w:rsidP="004D0C6B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18A00676" w14:textId="77777777" w:rsidR="004D0C6B" w:rsidRDefault="004D0C6B" w:rsidP="004D0C6B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4E24A1CD" w14:textId="77777777" w:rsidR="004D0C6B" w:rsidRDefault="004D0C6B" w:rsidP="004D0C6B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6E601381" w14:textId="77777777" w:rsidR="004D0C6B" w:rsidRDefault="004D0C6B" w:rsidP="004D0C6B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76D93A7D" w14:textId="77777777" w:rsidR="004D0C6B" w:rsidRDefault="004D0C6B" w:rsidP="004D0C6B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081F78F1" w14:textId="749B5324" w:rsidR="004D0C6B" w:rsidRDefault="004D0C6B" w:rsidP="004D0C6B">
            <w:pPr>
              <w:pStyle w:val="Textoindependiente"/>
              <w:jc w:val="center"/>
              <w:rPr>
                <w:noProof/>
                <w:lang w:eastAsia="ca-ES" w:bidi="ar-SA"/>
              </w:rPr>
            </w:pPr>
            <w:r w:rsidRPr="004D0C6B">
              <w:rPr>
                <w:noProof/>
                <w:lang w:eastAsia="ca-ES" w:bidi="ar-SA"/>
              </w:rPr>
              <w:drawing>
                <wp:inline distT="0" distB="0" distL="0" distR="0" wp14:anchorId="05D18C22" wp14:editId="52F9B829">
                  <wp:extent cx="1926590" cy="1904365"/>
                  <wp:effectExtent l="0" t="0" r="0" b="635"/>
                  <wp:docPr id="11275503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55035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190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C20709" w14:textId="77777777" w:rsidR="00911C5C" w:rsidRPr="00C30899" w:rsidRDefault="00911C5C" w:rsidP="00911C5C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15" w:name="_Toc217500089"/>
      <w:r w:rsidRPr="00561722">
        <w:rPr>
          <w:rFonts w:ascii="Consolas" w:hAnsi="Consolas" w:cs="Arial"/>
          <w:sz w:val="28"/>
          <w:szCs w:val="24"/>
          <w:lang w:val="ca-ES"/>
        </w:rPr>
        <w:t xml:space="preserve">Especificacions </w:t>
      </w:r>
      <w:r>
        <w:rPr>
          <w:rFonts w:ascii="Consolas" w:hAnsi="Consolas" w:cs="Arial"/>
          <w:sz w:val="28"/>
          <w:szCs w:val="24"/>
          <w:lang w:val="ca-ES"/>
        </w:rPr>
        <w:t>de les fonts d’alimentació</w:t>
      </w:r>
      <w:bookmarkEnd w:id="15"/>
    </w:p>
    <w:tbl>
      <w:tblPr>
        <w:tblStyle w:val="Tablaconcuadrcula"/>
        <w:tblW w:w="7366" w:type="dxa"/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4106"/>
        <w:gridCol w:w="3260"/>
      </w:tblGrid>
      <w:tr w:rsidR="00911C5C" w14:paraId="4616A16A" w14:textId="77777777" w:rsidTr="005767B1">
        <w:trPr>
          <w:trHeight w:val="3138"/>
        </w:trPr>
        <w:tc>
          <w:tcPr>
            <w:tcW w:w="4106" w:type="dxa"/>
          </w:tcPr>
          <w:p w14:paraId="24D9D1D3" w14:textId="04A53C65" w:rsidR="00911C5C" w:rsidRPr="001628B6" w:rsidRDefault="001628B6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hyperlink r:id="rId32" w:history="1">
              <w:r w:rsidRPr="001628B6">
                <w:rPr>
                  <w:rStyle w:val="Hipervnculo"/>
                  <w:rFonts w:ascii="Arial" w:hAnsi="Arial" w:cs="Arial"/>
                  <w:sz w:val="20"/>
                  <w:szCs w:val="20"/>
                </w:rPr>
                <w:t>Font alimentació AC-DC</w:t>
              </w:r>
            </w:hyperlink>
          </w:p>
          <w:p w14:paraId="28C1F516" w14:textId="77777777" w:rsidR="001628B6" w:rsidRPr="001628B6" w:rsidRDefault="001628B6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1628B6">
              <w:rPr>
                <w:rFonts w:ascii="Arial" w:hAnsi="Arial" w:cs="Arial"/>
                <w:sz w:val="20"/>
                <w:szCs w:val="20"/>
              </w:rPr>
              <w:t>Tensió d’entrada: 180 – 240V AC 50/60Hz</w:t>
            </w:r>
          </w:p>
          <w:p w14:paraId="49025785" w14:textId="7E277556" w:rsidR="001628B6" w:rsidRPr="001628B6" w:rsidRDefault="001628B6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1628B6">
              <w:rPr>
                <w:rFonts w:ascii="Arial" w:hAnsi="Arial" w:cs="Arial"/>
                <w:sz w:val="20"/>
                <w:szCs w:val="20"/>
              </w:rPr>
              <w:t>Tensió de sortida: 12V</w:t>
            </w:r>
            <w:r>
              <w:rPr>
                <w:rFonts w:ascii="Arial" w:hAnsi="Arial" w:cs="Arial"/>
                <w:sz w:val="20"/>
                <w:szCs w:val="20"/>
              </w:rPr>
              <w:t xml:space="preserve"> DC</w:t>
            </w:r>
          </w:p>
          <w:p w14:paraId="18D62368" w14:textId="77777777" w:rsidR="001628B6" w:rsidRPr="001628B6" w:rsidRDefault="001628B6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1628B6">
              <w:rPr>
                <w:rFonts w:ascii="Arial" w:hAnsi="Arial" w:cs="Arial"/>
                <w:sz w:val="20"/>
                <w:szCs w:val="20"/>
              </w:rPr>
              <w:t>Potencia nominal: 300W</w:t>
            </w:r>
          </w:p>
          <w:p w14:paraId="31A651F6" w14:textId="77777777" w:rsidR="001628B6" w:rsidRPr="001628B6" w:rsidRDefault="001628B6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1628B6">
              <w:rPr>
                <w:rFonts w:ascii="Arial" w:hAnsi="Arial" w:cs="Arial"/>
                <w:sz w:val="20"/>
                <w:szCs w:val="20"/>
              </w:rPr>
              <w:t>Corrent màxima de sortida: 20A</w:t>
            </w:r>
          </w:p>
          <w:p w14:paraId="4E9497D2" w14:textId="7E773D2C" w:rsidR="001628B6" w:rsidRDefault="001628B6" w:rsidP="005767B1">
            <w:pPr>
              <w:pStyle w:val="Textoindependiente"/>
            </w:pPr>
          </w:p>
        </w:tc>
        <w:tc>
          <w:tcPr>
            <w:tcW w:w="3260" w:type="dxa"/>
            <w:vAlign w:val="center"/>
          </w:tcPr>
          <w:p w14:paraId="35912BEE" w14:textId="77777777" w:rsidR="00911C5C" w:rsidRDefault="00911C5C" w:rsidP="005767B1">
            <w:pPr>
              <w:pStyle w:val="Textoindependiente"/>
              <w:jc w:val="center"/>
            </w:pPr>
          </w:p>
          <w:p w14:paraId="1D4F1EBB" w14:textId="77777777" w:rsidR="00911C5C" w:rsidRDefault="00911C5C" w:rsidP="005767B1">
            <w:pPr>
              <w:pStyle w:val="Textoindependiente"/>
              <w:jc w:val="center"/>
            </w:pPr>
          </w:p>
          <w:p w14:paraId="7F5ABA88" w14:textId="77777777" w:rsidR="00911C5C" w:rsidRDefault="00911C5C" w:rsidP="005767B1">
            <w:pPr>
              <w:pStyle w:val="Textoindependiente"/>
              <w:jc w:val="center"/>
            </w:pPr>
          </w:p>
          <w:p w14:paraId="56B2E200" w14:textId="77777777" w:rsidR="00911C5C" w:rsidRDefault="00911C5C" w:rsidP="005767B1">
            <w:pPr>
              <w:pStyle w:val="Textoindependiente"/>
              <w:jc w:val="center"/>
            </w:pPr>
          </w:p>
          <w:p w14:paraId="2794F7BD" w14:textId="77777777" w:rsidR="00911C5C" w:rsidRDefault="00911C5C" w:rsidP="005767B1">
            <w:pPr>
              <w:pStyle w:val="Textoindependiente"/>
              <w:jc w:val="center"/>
            </w:pPr>
          </w:p>
          <w:p w14:paraId="18F0CA0E" w14:textId="77777777" w:rsidR="00911C5C" w:rsidRDefault="00911C5C" w:rsidP="005767B1">
            <w:pPr>
              <w:pStyle w:val="Textoindependiente"/>
              <w:jc w:val="center"/>
            </w:pPr>
          </w:p>
          <w:p w14:paraId="68843DFF" w14:textId="77777777" w:rsidR="00911C5C" w:rsidRDefault="00911C5C" w:rsidP="005767B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344B4158" w14:textId="77777777" w:rsidR="00911C5C" w:rsidRDefault="00911C5C" w:rsidP="005767B1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57FBB36D" wp14:editId="38FE6F70">
                  <wp:extent cx="1926590" cy="1926590"/>
                  <wp:effectExtent l="0" t="0" r="0" b="0"/>
                  <wp:docPr id="1872596137" name="Imagen 1" descr="Imagen de la pantalla de un celular con letras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596137" name="Imagen 1" descr="Imagen de la pantalla de un celular con letras&#10;&#10;El contenido generado por IA puede ser incorrec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590" cy="1926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3663B" w14:textId="77777777" w:rsidR="00911C5C" w:rsidRDefault="00911C5C" w:rsidP="00911C5C">
      <w:pPr>
        <w:pStyle w:val="Textoindependiente"/>
      </w:pPr>
    </w:p>
    <w:p w14:paraId="529E96DB" w14:textId="77777777" w:rsidR="00911C5C" w:rsidRDefault="00911C5C" w:rsidP="00911C5C">
      <w:pPr>
        <w:pStyle w:val="Ttulo2"/>
        <w:rPr>
          <w:rFonts w:ascii="Consolas" w:hAnsi="Consolas" w:cs="Arial"/>
          <w:sz w:val="28"/>
          <w:szCs w:val="24"/>
          <w:lang w:val="ca-ES"/>
        </w:rPr>
      </w:pPr>
    </w:p>
    <w:p w14:paraId="2EE3CED6" w14:textId="01FD114A" w:rsidR="00911C5C" w:rsidRPr="00C30899" w:rsidRDefault="00911C5C" w:rsidP="00911C5C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16" w:name="_Toc217500090"/>
      <w:r w:rsidRPr="00561722">
        <w:rPr>
          <w:rFonts w:ascii="Consolas" w:hAnsi="Consolas" w:cs="Arial"/>
          <w:sz w:val="28"/>
          <w:szCs w:val="24"/>
          <w:lang w:val="ca-ES"/>
        </w:rPr>
        <w:t xml:space="preserve">Especificacions </w:t>
      </w:r>
      <w:r>
        <w:rPr>
          <w:rFonts w:ascii="Consolas" w:hAnsi="Consolas" w:cs="Arial"/>
          <w:sz w:val="28"/>
          <w:szCs w:val="24"/>
          <w:lang w:val="ca-ES"/>
        </w:rPr>
        <w:t>dels mòduls relés</w:t>
      </w:r>
      <w:bookmarkEnd w:id="16"/>
    </w:p>
    <w:tbl>
      <w:tblPr>
        <w:tblStyle w:val="Tablaconcuadrcula"/>
        <w:tblW w:w="7366" w:type="dxa"/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4106"/>
        <w:gridCol w:w="3260"/>
      </w:tblGrid>
      <w:tr w:rsidR="00911C5C" w14:paraId="5B1DFA2D" w14:textId="77777777" w:rsidTr="005767B1">
        <w:trPr>
          <w:trHeight w:val="3138"/>
        </w:trPr>
        <w:tc>
          <w:tcPr>
            <w:tcW w:w="4106" w:type="dxa"/>
          </w:tcPr>
          <w:p w14:paraId="17664191" w14:textId="6594F5D2" w:rsidR="00911C5C" w:rsidRPr="005B2473" w:rsidRDefault="00911C5C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hyperlink r:id="rId34" w:history="1">
              <w:r w:rsidRPr="005B2473">
                <w:rPr>
                  <w:rStyle w:val="Hipervnculo"/>
                  <w:rFonts w:ascii="Arial" w:hAnsi="Arial" w:cs="Arial"/>
                  <w:sz w:val="20"/>
                  <w:szCs w:val="20"/>
                </w:rPr>
                <w:t>Mòdul relé i</w:t>
              </w:r>
              <w:r w:rsidR="002D4700" w:rsidRPr="005B2473">
                <w:rPr>
                  <w:rStyle w:val="Hipervnculo"/>
                  <w:rFonts w:ascii="Arial" w:hAnsi="Arial" w:cs="Arial"/>
                  <w:sz w:val="20"/>
                  <w:szCs w:val="20"/>
                </w:rPr>
                <w:t>ot</w:t>
              </w:r>
            </w:hyperlink>
          </w:p>
          <w:p w14:paraId="16BC8D6C" w14:textId="265B1413" w:rsidR="002D4700" w:rsidRPr="005B2473" w:rsidRDefault="002D4700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5B2473">
              <w:rPr>
                <w:rFonts w:ascii="Arial" w:hAnsi="Arial" w:cs="Arial"/>
                <w:sz w:val="20"/>
                <w:szCs w:val="20"/>
              </w:rPr>
              <w:t>Tensió d’alimentació 240V AC</w:t>
            </w:r>
          </w:p>
          <w:p w14:paraId="018D7AE7" w14:textId="09E8030D" w:rsidR="005B2473" w:rsidRPr="005B2473" w:rsidRDefault="005B2473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5B2473">
              <w:rPr>
                <w:rFonts w:ascii="Arial" w:hAnsi="Arial" w:cs="Arial"/>
                <w:sz w:val="20"/>
                <w:szCs w:val="20"/>
              </w:rPr>
              <w:t>Interfície de control: digital</w:t>
            </w:r>
          </w:p>
          <w:p w14:paraId="258D52BD" w14:textId="01D0B800" w:rsidR="005B2473" w:rsidRDefault="005B2473" w:rsidP="005767B1">
            <w:pPr>
              <w:pStyle w:val="Textoindependiente"/>
            </w:pPr>
          </w:p>
          <w:p w14:paraId="06DE1EC2" w14:textId="77777777" w:rsidR="002D4700" w:rsidRDefault="002D4700" w:rsidP="005767B1">
            <w:pPr>
              <w:pStyle w:val="Textoindependiente"/>
            </w:pPr>
          </w:p>
          <w:p w14:paraId="7482AF98" w14:textId="6F526DB6" w:rsidR="002D4700" w:rsidRDefault="002D4700" w:rsidP="005767B1">
            <w:pPr>
              <w:pStyle w:val="Textoindependiente"/>
            </w:pPr>
          </w:p>
        </w:tc>
        <w:tc>
          <w:tcPr>
            <w:tcW w:w="3260" w:type="dxa"/>
            <w:vAlign w:val="center"/>
          </w:tcPr>
          <w:p w14:paraId="549761D7" w14:textId="77777777" w:rsidR="00911C5C" w:rsidRDefault="00911C5C" w:rsidP="005767B1">
            <w:pPr>
              <w:pStyle w:val="Textoindependiente"/>
              <w:jc w:val="center"/>
            </w:pPr>
          </w:p>
          <w:p w14:paraId="4E914641" w14:textId="77777777" w:rsidR="00911C5C" w:rsidRDefault="00911C5C" w:rsidP="005767B1">
            <w:pPr>
              <w:pStyle w:val="Textoindependiente"/>
              <w:jc w:val="center"/>
            </w:pPr>
          </w:p>
          <w:p w14:paraId="3640FA97" w14:textId="77777777" w:rsidR="00911C5C" w:rsidRDefault="00911C5C" w:rsidP="005767B1">
            <w:pPr>
              <w:pStyle w:val="Textoindependiente"/>
              <w:jc w:val="center"/>
            </w:pPr>
          </w:p>
          <w:p w14:paraId="75DA3790" w14:textId="77777777" w:rsidR="00911C5C" w:rsidRDefault="00911C5C" w:rsidP="005767B1">
            <w:pPr>
              <w:pStyle w:val="Textoindependiente"/>
              <w:jc w:val="center"/>
            </w:pPr>
          </w:p>
          <w:p w14:paraId="4F927ECE" w14:textId="77777777" w:rsidR="00911C5C" w:rsidRDefault="00911C5C" w:rsidP="005767B1">
            <w:pPr>
              <w:pStyle w:val="Textoindependiente"/>
              <w:jc w:val="center"/>
            </w:pPr>
          </w:p>
          <w:p w14:paraId="42178977" w14:textId="77777777" w:rsidR="00911C5C" w:rsidRDefault="00911C5C" w:rsidP="005767B1">
            <w:pPr>
              <w:pStyle w:val="Textoindependiente"/>
              <w:jc w:val="center"/>
            </w:pPr>
          </w:p>
          <w:p w14:paraId="1C0171E6" w14:textId="77777777" w:rsidR="00911C5C" w:rsidRDefault="00911C5C" w:rsidP="005767B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7E7B4BF5" w14:textId="5A556D72" w:rsidR="00911C5C" w:rsidRDefault="001474B6" w:rsidP="005767B1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07B0DB99" wp14:editId="47652609">
                  <wp:extent cx="1926590" cy="1926590"/>
                  <wp:effectExtent l="0" t="0" r="0" b="0"/>
                  <wp:docPr id="381728870" name="Imagen 1" descr="2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2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590" cy="1926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C5C" w14:paraId="633204AA" w14:textId="77777777" w:rsidTr="005767B1">
        <w:trPr>
          <w:trHeight w:val="3138"/>
        </w:trPr>
        <w:tc>
          <w:tcPr>
            <w:tcW w:w="4106" w:type="dxa"/>
          </w:tcPr>
          <w:p w14:paraId="6E86888D" w14:textId="5FEDA332" w:rsidR="00911C5C" w:rsidRPr="005B2473" w:rsidRDefault="00911C5C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hyperlink r:id="rId36" w:history="1">
              <w:r w:rsidRPr="005B2473">
                <w:rPr>
                  <w:rStyle w:val="Hipervnculo"/>
                  <w:rFonts w:ascii="Arial" w:hAnsi="Arial" w:cs="Arial"/>
                  <w:sz w:val="20"/>
                  <w:szCs w:val="20"/>
                </w:rPr>
                <w:t>Mòdul relé i</w:t>
              </w:r>
              <w:r w:rsidR="002D4700" w:rsidRPr="005B2473">
                <w:rPr>
                  <w:rStyle w:val="Hipervnculo"/>
                  <w:rFonts w:ascii="Arial" w:hAnsi="Arial" w:cs="Arial"/>
                  <w:sz w:val="20"/>
                  <w:szCs w:val="20"/>
                </w:rPr>
                <w:t>2c</w:t>
              </w:r>
            </w:hyperlink>
          </w:p>
          <w:p w14:paraId="451647AA" w14:textId="77777777" w:rsidR="002D4700" w:rsidRPr="005B2473" w:rsidRDefault="002D4700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5B2473">
              <w:rPr>
                <w:rFonts w:ascii="Arial" w:hAnsi="Arial" w:cs="Arial"/>
                <w:sz w:val="20"/>
                <w:szCs w:val="20"/>
              </w:rPr>
              <w:t>Tensió d’alimentació 5V DC</w:t>
            </w:r>
          </w:p>
          <w:p w14:paraId="44E223D0" w14:textId="77777777" w:rsidR="002D4700" w:rsidRPr="005B2473" w:rsidRDefault="002D4700" w:rsidP="005767B1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5B2473">
              <w:rPr>
                <w:rFonts w:ascii="Arial" w:hAnsi="Arial" w:cs="Arial"/>
                <w:sz w:val="20"/>
                <w:szCs w:val="20"/>
              </w:rPr>
              <w:t xml:space="preserve">Interfície de control </w:t>
            </w:r>
            <w:r w:rsidR="005B2473" w:rsidRPr="005B2473">
              <w:rPr>
                <w:rFonts w:ascii="Arial" w:hAnsi="Arial" w:cs="Arial"/>
                <w:sz w:val="20"/>
                <w:szCs w:val="20"/>
              </w:rPr>
              <w:t>i2c</w:t>
            </w:r>
          </w:p>
          <w:p w14:paraId="0F2D7C9E" w14:textId="7EB3EF7F" w:rsidR="005B2473" w:rsidRDefault="005B2473" w:rsidP="005767B1">
            <w:pPr>
              <w:pStyle w:val="Textoindependiente"/>
            </w:pPr>
            <w:r w:rsidRPr="005B2473">
              <w:rPr>
                <w:rFonts w:ascii="Arial" w:hAnsi="Arial" w:cs="Arial"/>
                <w:sz w:val="20"/>
                <w:szCs w:val="20"/>
              </w:rPr>
              <w:t>Aïllament optoacoplat. És a dir, la lògia és alimentada per l’arduino i els actuadors son alimentats amb una font d’alimentació externa.</w:t>
            </w:r>
          </w:p>
        </w:tc>
        <w:tc>
          <w:tcPr>
            <w:tcW w:w="3260" w:type="dxa"/>
            <w:vAlign w:val="center"/>
          </w:tcPr>
          <w:p w14:paraId="7DB86015" w14:textId="77777777" w:rsidR="001474B6" w:rsidRDefault="001474B6" w:rsidP="001474B6">
            <w:pPr>
              <w:pStyle w:val="Textoindependiente"/>
              <w:jc w:val="center"/>
            </w:pPr>
          </w:p>
          <w:p w14:paraId="48B8BEE2" w14:textId="77777777" w:rsidR="001474B6" w:rsidRDefault="001474B6" w:rsidP="001474B6">
            <w:pPr>
              <w:pStyle w:val="Textoindependiente"/>
              <w:jc w:val="center"/>
            </w:pPr>
          </w:p>
          <w:p w14:paraId="2ADA2A63" w14:textId="77777777" w:rsidR="001474B6" w:rsidRDefault="001474B6" w:rsidP="001474B6">
            <w:pPr>
              <w:pStyle w:val="Textoindependiente"/>
              <w:jc w:val="center"/>
            </w:pPr>
          </w:p>
          <w:p w14:paraId="199B9EE0" w14:textId="77777777" w:rsidR="001474B6" w:rsidRDefault="001474B6" w:rsidP="001474B6">
            <w:pPr>
              <w:pStyle w:val="Textoindependiente"/>
              <w:jc w:val="center"/>
            </w:pPr>
          </w:p>
          <w:p w14:paraId="3DF4104F" w14:textId="77777777" w:rsidR="001474B6" w:rsidRDefault="001474B6" w:rsidP="001474B6">
            <w:pPr>
              <w:pStyle w:val="Textoindependiente"/>
              <w:jc w:val="center"/>
            </w:pPr>
          </w:p>
          <w:p w14:paraId="637BC1DB" w14:textId="77777777" w:rsidR="001474B6" w:rsidRDefault="001474B6" w:rsidP="001474B6">
            <w:pPr>
              <w:pStyle w:val="Textoindependiente"/>
              <w:jc w:val="center"/>
            </w:pPr>
          </w:p>
          <w:p w14:paraId="105DD196" w14:textId="77777777" w:rsidR="001474B6" w:rsidRDefault="001474B6" w:rsidP="001474B6">
            <w:pPr>
              <w:pStyle w:val="Textoindependiente"/>
              <w:jc w:val="center"/>
            </w:pPr>
          </w:p>
          <w:p w14:paraId="7042A303" w14:textId="77777777" w:rsidR="00357B0B" w:rsidRDefault="00357B0B" w:rsidP="001474B6">
            <w:pPr>
              <w:pStyle w:val="Textoindependiente"/>
              <w:jc w:val="center"/>
            </w:pPr>
          </w:p>
          <w:p w14:paraId="5F127C28" w14:textId="15517001" w:rsidR="001474B6" w:rsidRDefault="002657A9" w:rsidP="001474B6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129DE89D" wp14:editId="5040799B">
                  <wp:extent cx="1926590" cy="1447165"/>
                  <wp:effectExtent l="0" t="0" r="0" b="635"/>
                  <wp:docPr id="274777977" name="Imagen 2" descr="8 Channel I2C Electromagnetic Relay Module Op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8 Channel I2C Electromagnetic Relay Module Op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590" cy="144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3E7092" w14:textId="76759447" w:rsidR="00911C5C" w:rsidRPr="00C30899" w:rsidRDefault="00911C5C" w:rsidP="00911C5C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17" w:name="_Toc217500091"/>
      <w:r w:rsidRPr="00561722">
        <w:rPr>
          <w:rFonts w:ascii="Consolas" w:hAnsi="Consolas" w:cs="Arial"/>
          <w:sz w:val="28"/>
          <w:szCs w:val="24"/>
          <w:lang w:val="ca-ES"/>
        </w:rPr>
        <w:t xml:space="preserve">Especificacions </w:t>
      </w:r>
      <w:r>
        <w:rPr>
          <w:rFonts w:ascii="Consolas" w:hAnsi="Consolas" w:cs="Arial"/>
          <w:sz w:val="28"/>
          <w:szCs w:val="24"/>
          <w:lang w:val="ca-ES"/>
        </w:rPr>
        <w:t>del cablejat</w:t>
      </w:r>
      <w:bookmarkEnd w:id="17"/>
    </w:p>
    <w:tbl>
      <w:tblPr>
        <w:tblStyle w:val="Tablaconcuadrcula"/>
        <w:tblW w:w="7366" w:type="dxa"/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4106"/>
        <w:gridCol w:w="3260"/>
      </w:tblGrid>
      <w:tr w:rsidR="00911C5C" w14:paraId="5079A6A4" w14:textId="77777777" w:rsidTr="005767B1">
        <w:trPr>
          <w:trHeight w:val="3138"/>
        </w:trPr>
        <w:tc>
          <w:tcPr>
            <w:tcW w:w="4106" w:type="dxa"/>
          </w:tcPr>
          <w:p w14:paraId="6DB10D6F" w14:textId="52D0F31A" w:rsidR="002D4700" w:rsidRDefault="002D4700" w:rsidP="008B2D7C">
            <w:pPr>
              <w:pStyle w:val="Textoindependiente"/>
            </w:pPr>
            <w:r>
              <w:t xml:space="preserve">Cables pels sensors i </w:t>
            </w:r>
            <w:proofErr w:type="spellStart"/>
            <w:r>
              <w:t>circuiteria</w:t>
            </w:r>
            <w:proofErr w:type="spellEnd"/>
          </w:p>
          <w:p w14:paraId="10A8FD28" w14:textId="19730C71" w:rsidR="008B2D7C" w:rsidRDefault="008B2D7C" w:rsidP="008B2D7C">
            <w:pPr>
              <w:pStyle w:val="Textoindependiente"/>
            </w:pPr>
            <w:r>
              <w:t>Material revestiment: Silicona</w:t>
            </w:r>
          </w:p>
          <w:p w14:paraId="3E049157" w14:textId="77777777" w:rsidR="008B2D7C" w:rsidRDefault="008B2D7C" w:rsidP="008B2D7C">
            <w:pPr>
              <w:pStyle w:val="Textoindependiente"/>
            </w:pPr>
            <w:r>
              <w:t>Material conductor: coure estanyat multifilament</w:t>
            </w:r>
          </w:p>
          <w:p w14:paraId="50489E15" w14:textId="77777777" w:rsidR="008B2D7C" w:rsidRDefault="008B2D7C" w:rsidP="008B2D7C">
            <w:pPr>
              <w:pStyle w:val="Textoindependiente"/>
            </w:pPr>
            <w:r>
              <w:t>Grossor del cable: 14AWG</w:t>
            </w:r>
          </w:p>
          <w:p w14:paraId="56A822BB" w14:textId="77777777" w:rsidR="008B2D7C" w:rsidRDefault="008B2D7C" w:rsidP="008B2D7C">
            <w:pPr>
              <w:pStyle w:val="Textoindependiente"/>
            </w:pPr>
            <w:r>
              <w:t>Rang de temperatura ambient: -60C a +200C</w:t>
            </w:r>
          </w:p>
          <w:p w14:paraId="0481C327" w14:textId="77777777" w:rsidR="008B2D7C" w:rsidRDefault="008B2D7C" w:rsidP="008B2D7C">
            <w:pPr>
              <w:pStyle w:val="Textoindependiente"/>
            </w:pPr>
            <w:r>
              <w:t>Màxim 3A</w:t>
            </w:r>
          </w:p>
          <w:p w14:paraId="6A714B08" w14:textId="0BBC5F71" w:rsidR="008B2D7C" w:rsidRDefault="008B2D7C" w:rsidP="008B2D7C">
            <w:pPr>
              <w:pStyle w:val="Textoindependiente"/>
            </w:pPr>
          </w:p>
        </w:tc>
        <w:tc>
          <w:tcPr>
            <w:tcW w:w="3260" w:type="dxa"/>
            <w:vAlign w:val="center"/>
          </w:tcPr>
          <w:p w14:paraId="17586260" w14:textId="77777777" w:rsidR="00911C5C" w:rsidRDefault="00911C5C" w:rsidP="005767B1">
            <w:pPr>
              <w:pStyle w:val="Textoindependiente"/>
              <w:jc w:val="center"/>
            </w:pPr>
          </w:p>
          <w:p w14:paraId="34C2C901" w14:textId="77777777" w:rsidR="00911C5C" w:rsidRDefault="00911C5C" w:rsidP="005767B1">
            <w:pPr>
              <w:pStyle w:val="Textoindependiente"/>
              <w:jc w:val="center"/>
            </w:pPr>
          </w:p>
          <w:p w14:paraId="2FA5F3D2" w14:textId="77777777" w:rsidR="00911C5C" w:rsidRDefault="00911C5C" w:rsidP="005767B1">
            <w:pPr>
              <w:pStyle w:val="Textoindependiente"/>
              <w:jc w:val="center"/>
            </w:pPr>
          </w:p>
          <w:p w14:paraId="0C878B92" w14:textId="77777777" w:rsidR="00911C5C" w:rsidRDefault="00911C5C" w:rsidP="005767B1">
            <w:pPr>
              <w:pStyle w:val="Textoindependiente"/>
              <w:jc w:val="center"/>
            </w:pPr>
          </w:p>
          <w:p w14:paraId="47021011" w14:textId="77777777" w:rsidR="00911C5C" w:rsidRDefault="00911C5C" w:rsidP="005767B1">
            <w:pPr>
              <w:pStyle w:val="Textoindependiente"/>
              <w:jc w:val="center"/>
            </w:pPr>
          </w:p>
          <w:p w14:paraId="352F4693" w14:textId="77777777" w:rsidR="00911C5C" w:rsidRDefault="00911C5C" w:rsidP="005767B1">
            <w:pPr>
              <w:pStyle w:val="Textoindependiente"/>
              <w:jc w:val="center"/>
            </w:pPr>
          </w:p>
          <w:p w14:paraId="71B34C8B" w14:textId="77777777" w:rsidR="00911C5C" w:rsidRDefault="00911C5C" w:rsidP="005767B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068C53DB" w14:textId="77777777" w:rsidR="00911C5C" w:rsidRDefault="00911C5C" w:rsidP="005767B1">
            <w:pPr>
              <w:pStyle w:val="Textoindependiente"/>
              <w:jc w:val="center"/>
            </w:pPr>
            <w:r w:rsidRPr="001C5741">
              <w:rPr>
                <w:noProof/>
              </w:rPr>
              <w:drawing>
                <wp:inline distT="0" distB="0" distL="0" distR="0" wp14:anchorId="13E1ACCC" wp14:editId="53AED5AA">
                  <wp:extent cx="1926590" cy="1874520"/>
                  <wp:effectExtent l="0" t="0" r="0" b="0"/>
                  <wp:docPr id="2886268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2680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C5C" w14:paraId="6ABE5D15" w14:textId="77777777" w:rsidTr="005767B1">
        <w:trPr>
          <w:trHeight w:val="3138"/>
        </w:trPr>
        <w:tc>
          <w:tcPr>
            <w:tcW w:w="4106" w:type="dxa"/>
          </w:tcPr>
          <w:p w14:paraId="0223E3CA" w14:textId="201DC99F" w:rsidR="002D4700" w:rsidRDefault="002D4700" w:rsidP="005767B1">
            <w:pPr>
              <w:pStyle w:val="Textoindependiente"/>
            </w:pPr>
            <w:r>
              <w:t>Cable pels actuadors</w:t>
            </w:r>
          </w:p>
          <w:p w14:paraId="38986338" w14:textId="5430042D" w:rsidR="008B2D7C" w:rsidRDefault="008B2D7C" w:rsidP="005767B1">
            <w:pPr>
              <w:pStyle w:val="Textoindependiente"/>
            </w:pPr>
            <w:r>
              <w:t>Material revestiment: Silicona</w:t>
            </w:r>
          </w:p>
          <w:p w14:paraId="768B8857" w14:textId="3F86978A" w:rsidR="00911C5C" w:rsidRDefault="008B2D7C" w:rsidP="005767B1">
            <w:pPr>
              <w:pStyle w:val="Textoindependiente"/>
            </w:pPr>
            <w:r>
              <w:t>Material conductor: coure estanyat multifilament</w:t>
            </w:r>
          </w:p>
          <w:p w14:paraId="3C57D506" w14:textId="77777777" w:rsidR="008B2D7C" w:rsidRDefault="008B2D7C" w:rsidP="005767B1">
            <w:pPr>
              <w:pStyle w:val="Textoindependiente"/>
            </w:pPr>
            <w:r>
              <w:t>Grossor del cable: 14AWG</w:t>
            </w:r>
          </w:p>
          <w:p w14:paraId="027D46BA" w14:textId="77777777" w:rsidR="008B2D7C" w:rsidRDefault="008B2D7C" w:rsidP="005767B1">
            <w:pPr>
              <w:pStyle w:val="Textoindependiente"/>
            </w:pPr>
            <w:r>
              <w:t>Rang de temperatura ambient: -60C a +200C</w:t>
            </w:r>
          </w:p>
          <w:p w14:paraId="65FAB040" w14:textId="26296179" w:rsidR="008B2D7C" w:rsidRDefault="008B2D7C" w:rsidP="005767B1">
            <w:pPr>
              <w:pStyle w:val="Textoindependiente"/>
            </w:pPr>
            <w:r>
              <w:t>Màxim 20A</w:t>
            </w:r>
          </w:p>
        </w:tc>
        <w:tc>
          <w:tcPr>
            <w:tcW w:w="3260" w:type="dxa"/>
            <w:vAlign w:val="center"/>
          </w:tcPr>
          <w:p w14:paraId="5D487CD0" w14:textId="77777777" w:rsidR="00911C5C" w:rsidRDefault="00911C5C" w:rsidP="005767B1">
            <w:pPr>
              <w:pStyle w:val="Textoindependiente"/>
              <w:jc w:val="center"/>
            </w:pPr>
          </w:p>
          <w:p w14:paraId="40E9112D" w14:textId="77777777" w:rsidR="00911C5C" w:rsidRDefault="00911C5C" w:rsidP="005767B1">
            <w:pPr>
              <w:pStyle w:val="Textoindependiente"/>
              <w:jc w:val="center"/>
            </w:pPr>
          </w:p>
          <w:p w14:paraId="4844CE7A" w14:textId="77777777" w:rsidR="00911C5C" w:rsidRDefault="00911C5C" w:rsidP="005767B1">
            <w:pPr>
              <w:pStyle w:val="Textoindependiente"/>
              <w:jc w:val="center"/>
            </w:pPr>
          </w:p>
          <w:p w14:paraId="12B20413" w14:textId="77777777" w:rsidR="00911C5C" w:rsidRDefault="00911C5C" w:rsidP="005767B1">
            <w:pPr>
              <w:pStyle w:val="Textoindependiente"/>
              <w:jc w:val="center"/>
            </w:pPr>
          </w:p>
          <w:p w14:paraId="52531A01" w14:textId="77777777" w:rsidR="00911C5C" w:rsidRDefault="00911C5C" w:rsidP="005767B1">
            <w:pPr>
              <w:pStyle w:val="Textoindependiente"/>
              <w:jc w:val="center"/>
            </w:pPr>
          </w:p>
          <w:p w14:paraId="59196EAE" w14:textId="77777777" w:rsidR="00911C5C" w:rsidRDefault="00911C5C" w:rsidP="005767B1">
            <w:pPr>
              <w:pStyle w:val="Textoindependiente"/>
              <w:jc w:val="center"/>
            </w:pPr>
          </w:p>
          <w:p w14:paraId="3FB7ECA4" w14:textId="77777777" w:rsidR="00911C5C" w:rsidRDefault="00911C5C" w:rsidP="005767B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0DFE2AD8" w14:textId="77777777" w:rsidR="00911C5C" w:rsidRDefault="00911C5C" w:rsidP="005767B1">
            <w:pPr>
              <w:pStyle w:val="Textoindependiente"/>
              <w:jc w:val="center"/>
            </w:pPr>
            <w:r w:rsidRPr="001C5741">
              <w:rPr>
                <w:noProof/>
              </w:rPr>
              <w:drawing>
                <wp:inline distT="0" distB="0" distL="0" distR="0" wp14:anchorId="7547C680" wp14:editId="4315E87C">
                  <wp:extent cx="1926590" cy="1920240"/>
                  <wp:effectExtent l="0" t="0" r="0" b="3810"/>
                  <wp:docPr id="1927630045" name="Imagen 1" descr="Diagram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630045" name="Imagen 1" descr="Diagrama&#10;&#10;El contenido generado por IA puede ser incorrecto.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C5C" w14:paraId="55D72A0C" w14:textId="77777777" w:rsidTr="005767B1">
        <w:trPr>
          <w:trHeight w:val="3138"/>
        </w:trPr>
        <w:tc>
          <w:tcPr>
            <w:tcW w:w="4106" w:type="dxa"/>
          </w:tcPr>
          <w:p w14:paraId="2987D78F" w14:textId="77777777" w:rsidR="00911C5C" w:rsidRDefault="00730C69" w:rsidP="005767B1">
            <w:pPr>
              <w:pStyle w:val="Textoindependiente"/>
            </w:pPr>
            <w:r>
              <w:lastRenderedPageBreak/>
              <w:t>Material: PC</w:t>
            </w:r>
          </w:p>
          <w:p w14:paraId="69A3A8AA" w14:textId="4766F18B" w:rsidR="00730C69" w:rsidRDefault="00730C69" w:rsidP="005767B1">
            <w:pPr>
              <w:pStyle w:val="Textoindependiente"/>
            </w:pPr>
            <w:r>
              <w:t>250V màxim</w:t>
            </w:r>
          </w:p>
          <w:p w14:paraId="12244B8E" w14:textId="77777777" w:rsidR="00730C69" w:rsidRDefault="00730C69" w:rsidP="005767B1">
            <w:pPr>
              <w:pStyle w:val="Textoindependiente"/>
            </w:pPr>
            <w:r>
              <w:t>32A màxim</w:t>
            </w:r>
          </w:p>
          <w:p w14:paraId="69AF06F9" w14:textId="13B9F0CA" w:rsidR="00730C69" w:rsidRDefault="00730C69" w:rsidP="005767B1">
            <w:pPr>
              <w:pStyle w:val="Textoindependiente"/>
            </w:pPr>
            <w:r>
              <w:t>Grossor del cable: 0.08 – 2.5 mm2 (28-14 AWG)</w:t>
            </w:r>
          </w:p>
          <w:p w14:paraId="2405ECCF" w14:textId="58103EBA" w:rsidR="00730C69" w:rsidRDefault="00730C69" w:rsidP="005767B1">
            <w:pPr>
              <w:pStyle w:val="Textoindependiente"/>
            </w:pPr>
            <w:r>
              <w:t>Llargada del pelat del cable: 9mm</w:t>
            </w:r>
          </w:p>
        </w:tc>
        <w:tc>
          <w:tcPr>
            <w:tcW w:w="3260" w:type="dxa"/>
            <w:vAlign w:val="center"/>
          </w:tcPr>
          <w:p w14:paraId="125A968C" w14:textId="77777777" w:rsidR="00911C5C" w:rsidRDefault="00911C5C" w:rsidP="005767B1">
            <w:pPr>
              <w:pStyle w:val="Textoindependiente"/>
              <w:jc w:val="center"/>
            </w:pPr>
          </w:p>
          <w:p w14:paraId="384E2811" w14:textId="77777777" w:rsidR="00911C5C" w:rsidRDefault="00911C5C" w:rsidP="005767B1">
            <w:pPr>
              <w:pStyle w:val="Textoindependiente"/>
              <w:jc w:val="center"/>
            </w:pPr>
          </w:p>
          <w:p w14:paraId="2963D84A" w14:textId="77777777" w:rsidR="00911C5C" w:rsidRDefault="00911C5C" w:rsidP="005767B1">
            <w:pPr>
              <w:pStyle w:val="Textoindependiente"/>
              <w:jc w:val="center"/>
            </w:pPr>
          </w:p>
          <w:p w14:paraId="766D46A0" w14:textId="77777777" w:rsidR="00911C5C" w:rsidRDefault="00911C5C" w:rsidP="005767B1">
            <w:pPr>
              <w:pStyle w:val="Textoindependiente"/>
              <w:jc w:val="center"/>
            </w:pPr>
          </w:p>
          <w:p w14:paraId="593B6DB9" w14:textId="77777777" w:rsidR="00911C5C" w:rsidRDefault="00911C5C" w:rsidP="005767B1">
            <w:pPr>
              <w:pStyle w:val="Textoindependiente"/>
              <w:jc w:val="center"/>
            </w:pPr>
          </w:p>
          <w:p w14:paraId="57ED26F3" w14:textId="77777777" w:rsidR="00911C5C" w:rsidRDefault="00911C5C" w:rsidP="005767B1">
            <w:pPr>
              <w:pStyle w:val="Textoindependiente"/>
              <w:jc w:val="center"/>
            </w:pPr>
          </w:p>
          <w:p w14:paraId="3FFC22D3" w14:textId="77777777" w:rsidR="00911C5C" w:rsidRDefault="00911C5C" w:rsidP="005767B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46D0DDBB" w14:textId="77777777" w:rsidR="00911C5C" w:rsidRDefault="00911C5C" w:rsidP="005767B1">
            <w:pPr>
              <w:pStyle w:val="Textoindependiente"/>
              <w:jc w:val="center"/>
            </w:pPr>
            <w:r w:rsidRPr="001C5741">
              <w:rPr>
                <w:noProof/>
              </w:rPr>
              <w:drawing>
                <wp:inline distT="0" distB="0" distL="0" distR="0" wp14:anchorId="0A5A29F3" wp14:editId="3A84BA7C">
                  <wp:extent cx="1926590" cy="1791335"/>
                  <wp:effectExtent l="0" t="0" r="0" b="0"/>
                  <wp:docPr id="443561477" name="Imagen 1" descr="Diagram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561477" name="Imagen 1" descr="Diagrama&#10;&#10;El contenido generado por IA puede ser incorrecto.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179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C5C" w14:paraId="2B025773" w14:textId="77777777" w:rsidTr="005767B1">
        <w:trPr>
          <w:trHeight w:val="3138"/>
        </w:trPr>
        <w:tc>
          <w:tcPr>
            <w:tcW w:w="4106" w:type="dxa"/>
          </w:tcPr>
          <w:p w14:paraId="7601D77D" w14:textId="77777777" w:rsidR="008B2D7C" w:rsidRDefault="008B2D7C" w:rsidP="008B2D7C">
            <w:pPr>
              <w:pStyle w:val="Textoindependiente"/>
            </w:pPr>
            <w:r>
              <w:t>Material: PC</w:t>
            </w:r>
          </w:p>
          <w:p w14:paraId="3FB4C3F5" w14:textId="77777777" w:rsidR="008B2D7C" w:rsidRDefault="008B2D7C" w:rsidP="008B2D7C">
            <w:pPr>
              <w:pStyle w:val="Textoindependiente"/>
            </w:pPr>
            <w:r>
              <w:t>250V màxim</w:t>
            </w:r>
          </w:p>
          <w:p w14:paraId="14CE5710" w14:textId="77777777" w:rsidR="008B2D7C" w:rsidRDefault="008B2D7C" w:rsidP="008B2D7C">
            <w:pPr>
              <w:pStyle w:val="Textoindependiente"/>
            </w:pPr>
            <w:r>
              <w:t>32A màxim</w:t>
            </w:r>
          </w:p>
          <w:p w14:paraId="4AEEB81C" w14:textId="77777777" w:rsidR="008B2D7C" w:rsidRDefault="008B2D7C" w:rsidP="008B2D7C">
            <w:pPr>
              <w:pStyle w:val="Textoindependiente"/>
            </w:pPr>
            <w:r>
              <w:t>Grossor del cable: 0.08 – 2.5 mm2 (28-14 AWG)</w:t>
            </w:r>
          </w:p>
          <w:p w14:paraId="3A74E367" w14:textId="5397D566" w:rsidR="008B2D7C" w:rsidRDefault="008B2D7C" w:rsidP="008B2D7C">
            <w:pPr>
              <w:pStyle w:val="Textoindependiente"/>
            </w:pPr>
            <w:r>
              <w:t>Llargada del pelat del cable: 9mm</w:t>
            </w:r>
          </w:p>
        </w:tc>
        <w:tc>
          <w:tcPr>
            <w:tcW w:w="3260" w:type="dxa"/>
            <w:vAlign w:val="center"/>
          </w:tcPr>
          <w:p w14:paraId="3144C67A" w14:textId="77777777" w:rsidR="00911C5C" w:rsidRDefault="00911C5C" w:rsidP="005767B1">
            <w:pPr>
              <w:pStyle w:val="Textoindependiente"/>
              <w:jc w:val="center"/>
            </w:pPr>
          </w:p>
          <w:p w14:paraId="367F0AEA" w14:textId="77777777" w:rsidR="00911C5C" w:rsidRDefault="00911C5C" w:rsidP="005767B1">
            <w:pPr>
              <w:pStyle w:val="Textoindependiente"/>
              <w:jc w:val="center"/>
            </w:pPr>
          </w:p>
          <w:p w14:paraId="42D28F9F" w14:textId="77777777" w:rsidR="00911C5C" w:rsidRDefault="00911C5C" w:rsidP="005767B1">
            <w:pPr>
              <w:pStyle w:val="Textoindependiente"/>
              <w:jc w:val="center"/>
            </w:pPr>
          </w:p>
          <w:p w14:paraId="22DC8DB9" w14:textId="77777777" w:rsidR="00911C5C" w:rsidRDefault="00911C5C" w:rsidP="005767B1">
            <w:pPr>
              <w:pStyle w:val="Textoindependiente"/>
              <w:jc w:val="center"/>
            </w:pPr>
          </w:p>
          <w:p w14:paraId="0235A636" w14:textId="77777777" w:rsidR="00911C5C" w:rsidRDefault="00911C5C" w:rsidP="005767B1">
            <w:pPr>
              <w:pStyle w:val="Textoindependiente"/>
              <w:jc w:val="center"/>
            </w:pPr>
          </w:p>
          <w:p w14:paraId="5F361B57" w14:textId="77777777" w:rsidR="00911C5C" w:rsidRDefault="00911C5C" w:rsidP="005767B1">
            <w:pPr>
              <w:pStyle w:val="Textoindependiente"/>
              <w:jc w:val="center"/>
            </w:pPr>
          </w:p>
          <w:p w14:paraId="39C3BB84" w14:textId="77777777" w:rsidR="00911C5C" w:rsidRDefault="00911C5C" w:rsidP="005767B1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24FD7871" w14:textId="77777777" w:rsidR="00911C5C" w:rsidRDefault="00911C5C" w:rsidP="005767B1">
            <w:pPr>
              <w:pStyle w:val="Textoindependiente"/>
              <w:jc w:val="center"/>
            </w:pPr>
            <w:r w:rsidRPr="001C5741">
              <w:rPr>
                <w:noProof/>
              </w:rPr>
              <w:drawing>
                <wp:inline distT="0" distB="0" distL="0" distR="0" wp14:anchorId="0F97C9B1" wp14:editId="110D3779">
                  <wp:extent cx="1926590" cy="1915795"/>
                  <wp:effectExtent l="0" t="0" r="0" b="8255"/>
                  <wp:docPr id="1041262281" name="Imagen 1" descr="Imagen que contiene Diagrama&#10;&#10;El contenido generado por IA puede ser incorrec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262281" name="Imagen 1" descr="Imagen que contiene Diagrama&#10;&#10;El contenido generado por IA puede ser incorrecto.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191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7E1395" w14:textId="77777777" w:rsidR="00911C5C" w:rsidRDefault="00911C5C" w:rsidP="00911C5C">
      <w:pPr>
        <w:pStyle w:val="Textoindependiente"/>
      </w:pPr>
    </w:p>
    <w:p w14:paraId="410B79A7" w14:textId="77777777" w:rsidR="001628B6" w:rsidRPr="00911C5C" w:rsidRDefault="001628B6" w:rsidP="00911C5C">
      <w:pPr>
        <w:pStyle w:val="Textoindependiente"/>
      </w:pPr>
    </w:p>
    <w:p w14:paraId="779950D7" w14:textId="2A8317C9" w:rsidR="0091323D" w:rsidRPr="00EC68FA" w:rsidRDefault="00DA53D7" w:rsidP="00EC68FA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18" w:name="_Toc217500092"/>
      <w:r w:rsidRPr="00561722">
        <w:rPr>
          <w:rFonts w:ascii="Consolas" w:hAnsi="Consolas" w:cs="Arial"/>
          <w:sz w:val="28"/>
          <w:szCs w:val="24"/>
          <w:lang w:val="ca-ES"/>
        </w:rPr>
        <w:t xml:space="preserve">Especificacions </w:t>
      </w:r>
      <w:r w:rsidR="0027157E" w:rsidRPr="00561722">
        <w:rPr>
          <w:rFonts w:ascii="Consolas" w:hAnsi="Consolas" w:cs="Arial"/>
          <w:sz w:val="28"/>
          <w:szCs w:val="24"/>
          <w:lang w:val="ca-ES"/>
        </w:rPr>
        <w:t>del</w:t>
      </w:r>
      <w:r w:rsidR="00F1785C">
        <w:rPr>
          <w:rFonts w:ascii="Consolas" w:hAnsi="Consolas" w:cs="Arial"/>
          <w:sz w:val="28"/>
          <w:szCs w:val="24"/>
          <w:lang w:val="ca-ES"/>
        </w:rPr>
        <w:t>s sensors</w:t>
      </w:r>
      <w:bookmarkEnd w:id="18"/>
    </w:p>
    <w:tbl>
      <w:tblPr>
        <w:tblStyle w:val="Tablaconcuadrcula"/>
        <w:tblW w:w="7366" w:type="dxa"/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4106"/>
        <w:gridCol w:w="3260"/>
      </w:tblGrid>
      <w:tr w:rsidR="00940783" w14:paraId="6F1E0ABD" w14:textId="77777777" w:rsidTr="000547DA">
        <w:trPr>
          <w:trHeight w:val="3120"/>
        </w:trPr>
        <w:tc>
          <w:tcPr>
            <w:tcW w:w="4106" w:type="dxa"/>
          </w:tcPr>
          <w:p w14:paraId="5EBB19A2" w14:textId="27CBFC03" w:rsidR="00940783" w:rsidRDefault="00940783" w:rsidP="00940783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hyperlink r:id="rId42" w:history="1">
              <w:proofErr w:type="spellStart"/>
              <w:r w:rsidRPr="00940783">
                <w:rPr>
                  <w:rStyle w:val="Hipervnculo"/>
                  <w:rFonts w:ascii="Arial" w:hAnsi="Arial" w:cs="Arial"/>
                  <w:sz w:val="20"/>
                  <w:szCs w:val="20"/>
                </w:rPr>
                <w:t>Adafruit</w:t>
              </w:r>
              <w:proofErr w:type="spellEnd"/>
              <w:r w:rsidRPr="00940783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STEMMA </w:t>
              </w:r>
              <w:proofErr w:type="spellStart"/>
              <w:r w:rsidRPr="00940783">
                <w:rPr>
                  <w:rStyle w:val="Hipervnculo"/>
                  <w:rFonts w:ascii="Arial" w:hAnsi="Arial" w:cs="Arial"/>
                  <w:sz w:val="20"/>
                  <w:szCs w:val="20"/>
                </w:rPr>
                <w:t>Soil</w:t>
              </w:r>
              <w:proofErr w:type="spellEnd"/>
              <w:r w:rsidRPr="00940783">
                <w:rPr>
                  <w:rStyle w:val="Hipervnculo"/>
                  <w:rFonts w:ascii="Arial" w:hAnsi="Arial" w:cs="Arial"/>
                  <w:sz w:val="20"/>
                  <w:szCs w:val="20"/>
                </w:rPr>
                <w:t xml:space="preserve"> Sensor</w:t>
              </w:r>
            </w:hyperlink>
            <w:r w:rsidRPr="0094078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459A3493" w14:textId="23423274" w:rsidR="00940783" w:rsidRDefault="00353E23" w:rsidP="00940783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Mesura la humitat del sòl</w:t>
            </w:r>
          </w:p>
          <w:p w14:paraId="2CABFE97" w14:textId="77777777" w:rsidR="006957DE" w:rsidRDefault="006957DE" w:rsidP="00940783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6957DE">
              <w:rPr>
                <w:rFonts w:ascii="Arial" w:hAnsi="Arial" w:cs="Arial"/>
                <w:sz w:val="20"/>
                <w:szCs w:val="20"/>
              </w:rPr>
              <w:t>~200 (molt sec) – ~2000 (molt humit)</w:t>
            </w:r>
          </w:p>
          <w:p w14:paraId="2CDBFFA7" w14:textId="7C99A06A" w:rsidR="00940783" w:rsidRDefault="00940783" w:rsidP="00940783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5V DC</w:t>
            </w:r>
          </w:p>
          <w:p w14:paraId="0EEB7DD1" w14:textId="677EAD11" w:rsidR="00940783" w:rsidRDefault="00940783" w:rsidP="00940783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8C5A50">
              <w:rPr>
                <w:rFonts w:ascii="Arial" w:hAnsi="Arial" w:cs="Arial"/>
                <w:sz w:val="20"/>
                <w:szCs w:val="20"/>
              </w:rPr>
              <w:t>5</w:t>
            </w:r>
            <w:r w:rsidR="00E1182D">
              <w:rPr>
                <w:rFonts w:ascii="Arial" w:hAnsi="Arial" w:cs="Arial"/>
                <w:sz w:val="20"/>
                <w:szCs w:val="20"/>
              </w:rPr>
              <w:t>4</w:t>
            </w:r>
            <w:r w:rsidRPr="008C5A50">
              <w:rPr>
                <w:rFonts w:ascii="Arial" w:hAnsi="Arial" w:cs="Arial"/>
                <w:sz w:val="20"/>
                <w:szCs w:val="20"/>
              </w:rPr>
              <w:t xml:space="preserve"> × 2</w:t>
            </w:r>
            <w:r w:rsidR="00E1182D">
              <w:rPr>
                <w:rFonts w:ascii="Arial" w:hAnsi="Arial" w:cs="Arial"/>
                <w:sz w:val="20"/>
                <w:szCs w:val="20"/>
              </w:rPr>
              <w:t>0</w:t>
            </w:r>
            <w:r w:rsidRPr="008C5A50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12g</w:t>
            </w:r>
          </w:p>
          <w:p w14:paraId="725FAC94" w14:textId="0ABC45E8" w:rsidR="00940783" w:rsidRDefault="00940783" w:rsidP="00940783">
            <w:pPr>
              <w:pStyle w:val="Textoindependiente"/>
            </w:pPr>
            <w:r>
              <w:rPr>
                <w:rFonts w:ascii="Arial" w:hAnsi="Arial" w:cs="Arial"/>
                <w:sz w:val="20"/>
                <w:szCs w:val="20"/>
              </w:rPr>
              <w:t>Sortida I2C</w:t>
            </w:r>
            <w:r w:rsidR="00E1182D">
              <w:rPr>
                <w:rFonts w:ascii="Arial" w:hAnsi="Arial" w:cs="Arial"/>
                <w:sz w:val="20"/>
                <w:szCs w:val="20"/>
              </w:rPr>
              <w:t xml:space="preserve"> (</w:t>
            </w:r>
            <w:r w:rsidR="00E1182D" w:rsidRPr="00E1182D">
              <w:rPr>
                <w:rFonts w:ascii="Arial" w:hAnsi="Arial" w:cs="Arial"/>
                <w:sz w:val="20"/>
                <w:szCs w:val="20"/>
              </w:rPr>
              <w:t>0x36</w:t>
            </w:r>
            <w:r w:rsidR="00E1182D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3260" w:type="dxa"/>
            <w:vAlign w:val="center"/>
          </w:tcPr>
          <w:p w14:paraId="7A06E9A8" w14:textId="77777777" w:rsidR="00940783" w:rsidRDefault="00940783" w:rsidP="00940783">
            <w:pPr>
              <w:pStyle w:val="Textoindependiente"/>
              <w:jc w:val="center"/>
            </w:pPr>
          </w:p>
          <w:p w14:paraId="763EB95B" w14:textId="77777777" w:rsidR="00940783" w:rsidRDefault="00940783" w:rsidP="00940783">
            <w:pPr>
              <w:pStyle w:val="Textoindependiente"/>
              <w:jc w:val="center"/>
            </w:pPr>
          </w:p>
          <w:p w14:paraId="5F59C47A" w14:textId="77777777" w:rsidR="00940783" w:rsidRDefault="00940783" w:rsidP="00940783">
            <w:pPr>
              <w:pStyle w:val="Textoindependiente"/>
              <w:jc w:val="center"/>
            </w:pPr>
          </w:p>
          <w:p w14:paraId="11D3763B" w14:textId="77777777" w:rsidR="00940783" w:rsidRDefault="00940783" w:rsidP="00940783">
            <w:pPr>
              <w:pStyle w:val="Textoindependiente"/>
              <w:jc w:val="center"/>
            </w:pPr>
          </w:p>
          <w:p w14:paraId="786B7D36" w14:textId="77777777" w:rsidR="00940783" w:rsidRDefault="00940783" w:rsidP="00940783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5B6C91B1" w14:textId="3C042D16" w:rsidR="00940783" w:rsidRDefault="00940783" w:rsidP="00940783">
            <w:pPr>
              <w:pStyle w:val="Textoindependiente"/>
              <w:jc w:val="center"/>
              <w:rPr>
                <w:noProof/>
                <w:lang w:eastAsia="ca-ES" w:bidi="ar-SA"/>
              </w:rPr>
            </w:pPr>
            <w:r w:rsidRPr="00940783">
              <w:rPr>
                <w:noProof/>
                <w:lang w:eastAsia="ca-ES" w:bidi="ar-SA"/>
              </w:rPr>
              <w:drawing>
                <wp:inline distT="0" distB="0" distL="0" distR="0" wp14:anchorId="07426669" wp14:editId="195F6D37">
                  <wp:extent cx="1926590" cy="1441450"/>
                  <wp:effectExtent l="0" t="0" r="0" b="6350"/>
                  <wp:docPr id="1279462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4620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144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61B27" w14:textId="5A039AD3" w:rsidR="0091323D" w:rsidRDefault="0091323D" w:rsidP="0091323D">
      <w:pPr>
        <w:pStyle w:val="Textoindependiente"/>
      </w:pPr>
    </w:p>
    <w:p w14:paraId="5E4BBF4F" w14:textId="77777777" w:rsidR="000847AA" w:rsidRPr="000847AA" w:rsidRDefault="000847AA" w:rsidP="000847AA">
      <w:pPr>
        <w:pStyle w:val="Textoindependiente"/>
      </w:pPr>
    </w:p>
    <w:p w14:paraId="1BABAB30" w14:textId="62E5E8E1" w:rsidR="004408DC" w:rsidRPr="00AB73FC" w:rsidRDefault="00C30899" w:rsidP="00AB73FC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19" w:name="_Toc217500093"/>
      <w:r w:rsidRPr="00561722">
        <w:rPr>
          <w:rFonts w:ascii="Consolas" w:hAnsi="Consolas" w:cs="Arial"/>
          <w:sz w:val="28"/>
          <w:szCs w:val="24"/>
          <w:lang w:val="ca-ES"/>
        </w:rPr>
        <w:lastRenderedPageBreak/>
        <w:t>Especificacions del</w:t>
      </w:r>
      <w:r>
        <w:rPr>
          <w:rFonts w:ascii="Consolas" w:hAnsi="Consolas" w:cs="Arial"/>
          <w:sz w:val="28"/>
          <w:szCs w:val="24"/>
          <w:lang w:val="ca-ES"/>
        </w:rPr>
        <w:t>s actuadors</w:t>
      </w:r>
      <w:bookmarkEnd w:id="19"/>
    </w:p>
    <w:tbl>
      <w:tblPr>
        <w:tblStyle w:val="Tablaconcuadrcula"/>
        <w:tblW w:w="7366" w:type="dxa"/>
        <w:tblLayout w:type="fixed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4106"/>
        <w:gridCol w:w="3260"/>
      </w:tblGrid>
      <w:tr w:rsidR="000847AA" w14:paraId="63309146" w14:textId="77777777" w:rsidTr="00AC1BF0">
        <w:trPr>
          <w:trHeight w:val="3138"/>
        </w:trPr>
        <w:tc>
          <w:tcPr>
            <w:tcW w:w="4106" w:type="dxa"/>
          </w:tcPr>
          <w:p w14:paraId="47BF626D" w14:textId="4FBA9897" w:rsidR="000847AA" w:rsidRDefault="00757998" w:rsidP="00AC1BF0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hyperlink r:id="rId44" w:history="1">
              <w:r w:rsidRPr="00FF5BE9">
                <w:rPr>
                  <w:rStyle w:val="Hipervnculo"/>
                  <w:rFonts w:ascii="Arial" w:hAnsi="Arial" w:cs="Arial"/>
                  <w:sz w:val="20"/>
                  <w:szCs w:val="20"/>
                </w:rPr>
                <w:t>NKP-DC-S10B</w:t>
              </w:r>
            </w:hyperlink>
          </w:p>
          <w:p w14:paraId="2A128EB3" w14:textId="1D42C2BB" w:rsidR="00757998" w:rsidRDefault="00757998" w:rsidP="00AC1BF0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Bomba de líquids peristàltica amb tub de silicona</w:t>
            </w:r>
          </w:p>
          <w:p w14:paraId="44EDD7BE" w14:textId="77777777" w:rsidR="00BD7A87" w:rsidRDefault="00BD7A87" w:rsidP="00AC1BF0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BD7A87">
              <w:rPr>
                <w:rFonts w:ascii="Arial" w:hAnsi="Arial" w:cs="Arial"/>
                <w:sz w:val="20"/>
                <w:szCs w:val="20"/>
              </w:rPr>
              <w:t xml:space="preserve">5.2 – 90 </w:t>
            </w:r>
            <w:proofErr w:type="spellStart"/>
            <w:r w:rsidRPr="00BD7A87">
              <w:rPr>
                <w:rFonts w:ascii="Arial" w:hAnsi="Arial" w:cs="Arial"/>
                <w:sz w:val="20"/>
                <w:szCs w:val="20"/>
              </w:rPr>
              <w:t>mL</w:t>
            </w:r>
            <w:proofErr w:type="spellEnd"/>
            <w:r w:rsidRPr="00BD7A87">
              <w:rPr>
                <w:rFonts w:ascii="Arial" w:hAnsi="Arial" w:cs="Arial"/>
                <w:sz w:val="20"/>
                <w:szCs w:val="20"/>
              </w:rPr>
              <w:t>/min</w:t>
            </w:r>
          </w:p>
          <w:p w14:paraId="0E63E50D" w14:textId="2BD669D0" w:rsidR="00BD7A87" w:rsidRDefault="00BD7A87" w:rsidP="00AC1BF0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BD7A87">
              <w:rPr>
                <w:rFonts w:ascii="Arial" w:hAnsi="Arial" w:cs="Arial"/>
                <w:sz w:val="20"/>
                <w:szCs w:val="20"/>
              </w:rPr>
              <w:t>Diàmetre</w:t>
            </w:r>
            <w:r w:rsidR="008B2D7C">
              <w:rPr>
                <w:rFonts w:ascii="Arial" w:hAnsi="Arial" w:cs="Arial"/>
                <w:sz w:val="20"/>
                <w:szCs w:val="20"/>
              </w:rPr>
              <w:t xml:space="preserve"> tub</w:t>
            </w:r>
            <w:r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Pr="00BD7A87">
              <w:rPr>
                <w:rFonts w:ascii="Arial" w:hAnsi="Arial" w:cs="Arial"/>
                <w:sz w:val="20"/>
                <w:szCs w:val="20"/>
              </w:rPr>
              <w:t xml:space="preserve">3.0 × 5.0 mm </w:t>
            </w:r>
            <w:r w:rsidRPr="00BD7A87">
              <w:rPr>
                <w:rFonts w:ascii="Arial" w:hAnsi="Arial" w:cs="Arial"/>
                <w:sz w:val="14"/>
                <w:szCs w:val="14"/>
              </w:rPr>
              <w:t>(interior × exterior)</w:t>
            </w:r>
          </w:p>
          <w:p w14:paraId="16CF4D33" w14:textId="29D164A3" w:rsidR="008B2D7C" w:rsidRDefault="008B2D7C" w:rsidP="00AC1BF0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5W </w:t>
            </w:r>
            <w:r w:rsidR="00757998">
              <w:rPr>
                <w:rFonts w:ascii="Arial" w:hAnsi="Arial" w:cs="Arial"/>
                <w:sz w:val="20"/>
                <w:szCs w:val="20"/>
              </w:rPr>
              <w:t>12</w:t>
            </w:r>
            <w:r w:rsidR="000847AA" w:rsidRPr="00FB5139">
              <w:rPr>
                <w:rFonts w:ascii="Arial" w:hAnsi="Arial" w:cs="Arial"/>
                <w:sz w:val="20"/>
                <w:szCs w:val="20"/>
              </w:rPr>
              <w:t>V DC</w:t>
            </w:r>
          </w:p>
          <w:p w14:paraId="07387D72" w14:textId="04CA4304" w:rsidR="000847AA" w:rsidRDefault="00730C69" w:rsidP="00AC1BF0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Consum aproximat de </w:t>
            </w:r>
            <w:r w:rsidR="008B2D7C">
              <w:rPr>
                <w:rFonts w:ascii="Arial" w:hAnsi="Arial" w:cs="Arial"/>
                <w:sz w:val="20"/>
                <w:szCs w:val="20"/>
              </w:rPr>
              <w:t>1A</w:t>
            </w:r>
          </w:p>
        </w:tc>
        <w:tc>
          <w:tcPr>
            <w:tcW w:w="3260" w:type="dxa"/>
            <w:vAlign w:val="center"/>
          </w:tcPr>
          <w:p w14:paraId="1D313916" w14:textId="77777777" w:rsidR="000847AA" w:rsidRDefault="000847AA" w:rsidP="00AC1BF0">
            <w:pPr>
              <w:pStyle w:val="Textoindependiente"/>
              <w:jc w:val="center"/>
            </w:pPr>
          </w:p>
          <w:p w14:paraId="0467BD17" w14:textId="77777777" w:rsidR="000847AA" w:rsidRDefault="000847AA" w:rsidP="00AC1BF0">
            <w:pPr>
              <w:pStyle w:val="Textoindependiente"/>
              <w:jc w:val="center"/>
            </w:pPr>
          </w:p>
          <w:p w14:paraId="1ACDC265" w14:textId="77777777" w:rsidR="000847AA" w:rsidRDefault="000847AA" w:rsidP="00AC1BF0">
            <w:pPr>
              <w:pStyle w:val="Textoindependiente"/>
              <w:jc w:val="center"/>
            </w:pPr>
          </w:p>
          <w:p w14:paraId="62A76884" w14:textId="77777777" w:rsidR="000847AA" w:rsidRDefault="000847AA" w:rsidP="00AC1BF0">
            <w:pPr>
              <w:pStyle w:val="Textoindependiente"/>
              <w:jc w:val="center"/>
            </w:pPr>
          </w:p>
          <w:p w14:paraId="4B618943" w14:textId="77777777" w:rsidR="000847AA" w:rsidRDefault="000847AA" w:rsidP="00AC1BF0">
            <w:pPr>
              <w:pStyle w:val="Textoindependiente"/>
              <w:jc w:val="center"/>
            </w:pPr>
          </w:p>
          <w:p w14:paraId="77DBAC19" w14:textId="77777777" w:rsidR="000847AA" w:rsidRDefault="000847AA" w:rsidP="00AC1BF0">
            <w:pPr>
              <w:pStyle w:val="Textoindependiente"/>
              <w:jc w:val="center"/>
            </w:pPr>
          </w:p>
          <w:p w14:paraId="41663657" w14:textId="77777777" w:rsidR="000847AA" w:rsidRDefault="000847AA" w:rsidP="00AC1BF0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093F79CE" w14:textId="69AA7D6C" w:rsidR="000847AA" w:rsidRDefault="00757998" w:rsidP="00AC1BF0">
            <w:pPr>
              <w:pStyle w:val="Textoindependiente"/>
              <w:jc w:val="center"/>
            </w:pPr>
            <w:r w:rsidRPr="00757998">
              <w:rPr>
                <w:noProof/>
                <w:lang w:eastAsia="ca-ES" w:bidi="ar-SA"/>
              </w:rPr>
              <w:drawing>
                <wp:inline distT="0" distB="0" distL="0" distR="0" wp14:anchorId="4C9A7765" wp14:editId="5CE32B64">
                  <wp:extent cx="1926590" cy="1970405"/>
                  <wp:effectExtent l="0" t="0" r="0" b="0"/>
                  <wp:docPr id="2101484987" name="Imat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4849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19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998" w14:paraId="2ECD6BE0" w14:textId="77777777" w:rsidTr="00AC1BF0">
        <w:trPr>
          <w:trHeight w:val="3138"/>
        </w:trPr>
        <w:tc>
          <w:tcPr>
            <w:tcW w:w="4106" w:type="dxa"/>
          </w:tcPr>
          <w:p w14:paraId="5AB46433" w14:textId="4BD1ACF0" w:rsidR="00757998" w:rsidRDefault="008C4217" w:rsidP="00757998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hyperlink r:id="rId46" w:history="1">
              <w:r w:rsidRPr="008C4217">
                <w:rPr>
                  <w:rStyle w:val="Hipervnculo"/>
                  <w:rFonts w:ascii="Arial" w:hAnsi="Arial" w:cs="Arial"/>
                  <w:sz w:val="20"/>
                  <w:szCs w:val="20"/>
                </w:rPr>
                <w:t>Calefactor</w:t>
              </w:r>
            </w:hyperlink>
          </w:p>
          <w:p w14:paraId="431C1EE3" w14:textId="77777777" w:rsidR="008C4217" w:rsidRDefault="008C4217" w:rsidP="00757998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Generació d’aire calent mitjançant resistència elèctrica i ventilador integrat.</w:t>
            </w:r>
          </w:p>
          <w:p w14:paraId="26655688" w14:textId="77777777" w:rsidR="008C4217" w:rsidRDefault="008C4217" w:rsidP="00757998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100W 12V</w:t>
            </w:r>
          </w:p>
          <w:p w14:paraId="77ED3399" w14:textId="77777777" w:rsidR="008C4217" w:rsidRDefault="008C4217" w:rsidP="00757998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Consum aproximat de 8A</w:t>
            </w:r>
          </w:p>
          <w:p w14:paraId="28EDAEAF" w14:textId="7E847440" w:rsidR="008C4217" w:rsidRPr="008C4217" w:rsidRDefault="008C4217" w:rsidP="00757998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6EFE0DFE" w14:textId="77777777" w:rsidR="00757998" w:rsidRDefault="00757998" w:rsidP="00757998">
            <w:pPr>
              <w:pStyle w:val="Textoindependiente"/>
              <w:jc w:val="center"/>
            </w:pPr>
          </w:p>
          <w:p w14:paraId="236BC189" w14:textId="77777777" w:rsidR="00757998" w:rsidRDefault="00757998" w:rsidP="00757998">
            <w:pPr>
              <w:pStyle w:val="Textoindependiente"/>
              <w:jc w:val="center"/>
            </w:pPr>
          </w:p>
          <w:p w14:paraId="77EC6CC6" w14:textId="77777777" w:rsidR="00757998" w:rsidRDefault="00757998" w:rsidP="00757998">
            <w:pPr>
              <w:pStyle w:val="Textoindependiente"/>
              <w:jc w:val="center"/>
            </w:pPr>
          </w:p>
          <w:p w14:paraId="4415D720" w14:textId="77777777" w:rsidR="00757998" w:rsidRDefault="00757998" w:rsidP="00757998">
            <w:pPr>
              <w:pStyle w:val="Textoindependiente"/>
              <w:jc w:val="center"/>
            </w:pPr>
          </w:p>
          <w:p w14:paraId="14EAAF62" w14:textId="77777777" w:rsidR="00757998" w:rsidRDefault="00757998" w:rsidP="00757998">
            <w:pPr>
              <w:pStyle w:val="Textoindependiente"/>
              <w:jc w:val="center"/>
            </w:pPr>
          </w:p>
          <w:p w14:paraId="0A570464" w14:textId="77777777" w:rsidR="00757998" w:rsidRDefault="00757998" w:rsidP="00757998">
            <w:pPr>
              <w:pStyle w:val="Textoindependiente"/>
              <w:jc w:val="center"/>
            </w:pPr>
          </w:p>
          <w:p w14:paraId="4750363C" w14:textId="77777777" w:rsidR="00757998" w:rsidRDefault="00757998" w:rsidP="00757998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41532C0B" w14:textId="1257404E" w:rsidR="00757998" w:rsidRDefault="00EB68AD" w:rsidP="00757998">
            <w:pPr>
              <w:pStyle w:val="Textoindependiente"/>
              <w:jc w:val="center"/>
            </w:pPr>
            <w:r>
              <w:rPr>
                <w:noProof/>
              </w:rPr>
              <w:drawing>
                <wp:inline distT="0" distB="0" distL="0" distR="0" wp14:anchorId="123BF38D" wp14:editId="20130E7F">
                  <wp:extent cx="1926590" cy="1926590"/>
                  <wp:effectExtent l="0" t="0" r="0" b="0"/>
                  <wp:docPr id="7829471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590" cy="1926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8AD" w14:paraId="5C694E14" w14:textId="77777777" w:rsidTr="00AC1BF0">
        <w:trPr>
          <w:trHeight w:val="3138"/>
        </w:trPr>
        <w:tc>
          <w:tcPr>
            <w:tcW w:w="4106" w:type="dxa"/>
          </w:tcPr>
          <w:p w14:paraId="0B92698F" w14:textId="77777777" w:rsidR="00EB68AD" w:rsidRPr="00730C69" w:rsidRDefault="008C4217" w:rsidP="00EB68AD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hyperlink r:id="rId48" w:history="1">
              <w:r w:rsidRPr="00730C69">
                <w:rPr>
                  <w:rStyle w:val="Hipervnculo"/>
                  <w:rFonts w:ascii="Arial" w:hAnsi="Arial" w:cs="Arial"/>
                  <w:sz w:val="20"/>
                  <w:szCs w:val="20"/>
                </w:rPr>
                <w:t>Humidificador</w:t>
              </w:r>
            </w:hyperlink>
          </w:p>
          <w:p w14:paraId="4F2A9D79" w14:textId="77777777" w:rsidR="00730C69" w:rsidRDefault="00730C69" w:rsidP="00EB68AD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730C69">
              <w:rPr>
                <w:rFonts w:ascii="Arial" w:hAnsi="Arial" w:cs="Arial"/>
                <w:sz w:val="20"/>
                <w:szCs w:val="20"/>
              </w:rPr>
              <w:t>Nebulitzador ultrasònic</w:t>
            </w:r>
            <w:r>
              <w:rPr>
                <w:rFonts w:ascii="Arial" w:hAnsi="Arial" w:cs="Arial"/>
                <w:sz w:val="20"/>
                <w:szCs w:val="20"/>
              </w:rPr>
              <w:t xml:space="preserve"> tipo C.</w:t>
            </w:r>
          </w:p>
          <w:p w14:paraId="64F1EDA0" w14:textId="77777777" w:rsidR="00730C69" w:rsidRPr="00730C69" w:rsidRDefault="00730C69" w:rsidP="00EB68AD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730C69">
              <w:rPr>
                <w:rFonts w:ascii="Arial" w:hAnsi="Arial" w:cs="Arial"/>
                <w:sz w:val="20"/>
                <w:szCs w:val="20"/>
              </w:rPr>
              <w:t>5W 5V</w:t>
            </w:r>
          </w:p>
          <w:p w14:paraId="56847F49" w14:textId="77777777" w:rsidR="00730C69" w:rsidRPr="00730C69" w:rsidRDefault="00730C69" w:rsidP="00EB68AD">
            <w:pPr>
              <w:pStyle w:val="Textoindependiente"/>
              <w:rPr>
                <w:rFonts w:ascii="Arial" w:hAnsi="Arial" w:cs="Arial"/>
                <w:sz w:val="20"/>
                <w:szCs w:val="20"/>
              </w:rPr>
            </w:pPr>
            <w:r w:rsidRPr="00730C69">
              <w:rPr>
                <w:rFonts w:ascii="Arial" w:hAnsi="Arial" w:cs="Arial"/>
                <w:sz w:val="20"/>
                <w:szCs w:val="20"/>
              </w:rPr>
              <w:t>Consum aproximat de 1A</w:t>
            </w:r>
          </w:p>
          <w:p w14:paraId="6F5D8350" w14:textId="0E165877" w:rsidR="00730C69" w:rsidRDefault="00730C69" w:rsidP="00EB68AD">
            <w:pPr>
              <w:pStyle w:val="Textoindependiente"/>
            </w:pPr>
          </w:p>
        </w:tc>
        <w:tc>
          <w:tcPr>
            <w:tcW w:w="3260" w:type="dxa"/>
            <w:vAlign w:val="center"/>
          </w:tcPr>
          <w:p w14:paraId="45FB96E9" w14:textId="77777777" w:rsidR="00EB68AD" w:rsidRDefault="00EB68AD" w:rsidP="00EB68AD">
            <w:pPr>
              <w:pStyle w:val="Textoindependiente"/>
              <w:jc w:val="center"/>
            </w:pPr>
          </w:p>
          <w:p w14:paraId="5FD944E1" w14:textId="77777777" w:rsidR="00EB68AD" w:rsidRDefault="00EB68AD" w:rsidP="00EB68AD">
            <w:pPr>
              <w:pStyle w:val="Textoindependiente"/>
              <w:jc w:val="center"/>
            </w:pPr>
          </w:p>
          <w:p w14:paraId="2D345C95" w14:textId="77777777" w:rsidR="00EB68AD" w:rsidRDefault="00EB68AD" w:rsidP="00EB68AD">
            <w:pPr>
              <w:pStyle w:val="Textoindependiente"/>
              <w:jc w:val="center"/>
            </w:pPr>
          </w:p>
          <w:p w14:paraId="4CD088BC" w14:textId="77777777" w:rsidR="00EB68AD" w:rsidRDefault="00EB68AD" w:rsidP="00EB68AD">
            <w:pPr>
              <w:pStyle w:val="Textoindependiente"/>
              <w:jc w:val="center"/>
            </w:pPr>
          </w:p>
          <w:p w14:paraId="771A6E82" w14:textId="77777777" w:rsidR="00EB68AD" w:rsidRDefault="00EB68AD" w:rsidP="00EB68AD">
            <w:pPr>
              <w:pStyle w:val="Textoindependiente"/>
              <w:jc w:val="center"/>
            </w:pPr>
          </w:p>
          <w:p w14:paraId="4C0E65BD" w14:textId="77777777" w:rsidR="00EB68AD" w:rsidRDefault="00EB68AD" w:rsidP="00EB68AD">
            <w:pPr>
              <w:pStyle w:val="Textoindependiente"/>
              <w:jc w:val="center"/>
            </w:pPr>
          </w:p>
          <w:p w14:paraId="5F61EEE2" w14:textId="77777777" w:rsidR="00EB68AD" w:rsidRDefault="00EB68AD" w:rsidP="00EB68AD">
            <w:pPr>
              <w:pStyle w:val="Textoindependiente"/>
              <w:jc w:val="center"/>
              <w:rPr>
                <w:noProof/>
                <w:lang w:eastAsia="ca-ES" w:bidi="ar-SA"/>
              </w:rPr>
            </w:pPr>
          </w:p>
          <w:p w14:paraId="71837D42" w14:textId="7804D5B1" w:rsidR="00EB68AD" w:rsidRDefault="00730C69" w:rsidP="00EB68AD">
            <w:pPr>
              <w:pStyle w:val="Textoindependiente"/>
              <w:jc w:val="center"/>
            </w:pPr>
            <w:r w:rsidRPr="00730C69">
              <w:rPr>
                <w:noProof/>
              </w:rPr>
              <w:drawing>
                <wp:inline distT="0" distB="0" distL="0" distR="0" wp14:anchorId="6C86E40E" wp14:editId="0DE7D790">
                  <wp:extent cx="1926590" cy="2163445"/>
                  <wp:effectExtent l="0" t="0" r="0" b="8255"/>
                  <wp:docPr id="20986785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67853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21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B34415" w14:textId="2F2A48FA" w:rsidR="001C5741" w:rsidRDefault="001C5741" w:rsidP="00ED7E97">
      <w:pPr>
        <w:pStyle w:val="Textoindependiente"/>
      </w:pPr>
    </w:p>
    <w:p w14:paraId="0CCAE6DD" w14:textId="77777777" w:rsidR="001C5741" w:rsidRDefault="001C5741" w:rsidP="00ED7E97">
      <w:pPr>
        <w:pStyle w:val="Textoindependiente"/>
      </w:pPr>
    </w:p>
    <w:p w14:paraId="53F08EF4" w14:textId="77777777" w:rsidR="009A3DE1" w:rsidRDefault="009A3DE1" w:rsidP="00ED7E97">
      <w:pPr>
        <w:pStyle w:val="Textoindependiente"/>
      </w:pPr>
    </w:p>
    <w:p w14:paraId="28A647FC" w14:textId="77777777" w:rsidR="009A3DE1" w:rsidRDefault="009A3DE1" w:rsidP="00ED7E97">
      <w:pPr>
        <w:pStyle w:val="Textoindependiente"/>
      </w:pPr>
    </w:p>
    <w:p w14:paraId="4DA72168" w14:textId="7C291943" w:rsidR="003A76D0" w:rsidRPr="003A76D0" w:rsidRDefault="003A76D0" w:rsidP="003A76D0">
      <w:pPr>
        <w:pStyle w:val="Ttulo1"/>
        <w:tabs>
          <w:tab w:val="left" w:pos="5700"/>
        </w:tabs>
        <w:rPr>
          <w:rFonts w:ascii="Consolas" w:hAnsi="Consolas" w:cs="Arial"/>
          <w:sz w:val="40"/>
          <w:lang w:val="ca-ES"/>
        </w:rPr>
      </w:pPr>
      <w:bookmarkStart w:id="20" w:name="_Toc217500094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518A81F" wp14:editId="2A1862DD">
            <wp:simplePos x="0" y="0"/>
            <wp:positionH relativeFrom="page">
              <wp:posOffset>929640</wp:posOffset>
            </wp:positionH>
            <wp:positionV relativeFrom="paragraph">
              <wp:posOffset>345440</wp:posOffset>
            </wp:positionV>
            <wp:extent cx="5775960" cy="8283044"/>
            <wp:effectExtent l="0" t="0" r="0" b="3810"/>
            <wp:wrapTopAndBottom/>
            <wp:docPr id="1028746969" name="Imagen 8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46969" name="Imagen 8" descr="Diagrama, Esquemát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166" cy="82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DE1">
        <w:rPr>
          <w:rFonts w:ascii="Consolas" w:hAnsi="Consolas" w:cs="Arial"/>
          <w:sz w:val="40"/>
          <w:lang w:val="ca-ES"/>
        </w:rPr>
        <w:t>ESQUEMA CONNEXIONS</w:t>
      </w:r>
      <w:bookmarkEnd w:id="20"/>
      <w:r w:rsidR="009A3DE1">
        <w:rPr>
          <w:rFonts w:ascii="Consolas" w:hAnsi="Consolas" w:cs="Arial"/>
          <w:sz w:val="40"/>
          <w:lang w:val="ca-ES"/>
        </w:rPr>
        <w:tab/>
      </w:r>
    </w:p>
    <w:p w14:paraId="272FC572" w14:textId="5DC66619" w:rsidR="003A76D0" w:rsidRPr="00AD46D1" w:rsidRDefault="003A76D0" w:rsidP="00AD46D1">
      <w:pPr>
        <w:pStyle w:val="Textoindependiente"/>
      </w:pPr>
    </w:p>
    <w:p w14:paraId="5A20D13C" w14:textId="7D7D1B18" w:rsidR="009A3DE1" w:rsidRPr="00680FF2" w:rsidRDefault="00876316" w:rsidP="00AB2CF9">
      <w:pPr>
        <w:pStyle w:val="Ttulo2"/>
        <w:rPr>
          <w:lang w:val="es-ES"/>
        </w:rPr>
      </w:pPr>
      <w:r>
        <w:rPr>
          <w:noProof/>
          <w:lang w:eastAsia="ca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F56E73F" wp14:editId="11E331AA">
                <wp:simplePos x="0" y="0"/>
                <wp:positionH relativeFrom="column">
                  <wp:posOffset>1181100</wp:posOffset>
                </wp:positionH>
                <wp:positionV relativeFrom="paragraph">
                  <wp:posOffset>2187575</wp:posOffset>
                </wp:positionV>
                <wp:extent cx="1905000" cy="4114800"/>
                <wp:effectExtent l="0" t="19050" r="0" b="19050"/>
                <wp:wrapNone/>
                <wp:docPr id="1224073222" name="Connector corba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4114800"/>
                        </a:xfrm>
                        <a:prstGeom prst="curvedConnector3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0E34AF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 corbat 7" o:spid="_x0000_s1026" type="#_x0000_t38" style="position:absolute;margin-left:93pt;margin-top:172.25pt;width:150pt;height:324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" adj="10800" strokecolor="#00b050" strokeweight="3pt"/>
            </w:pict>
          </mc:Fallback>
        </mc:AlternateContent>
      </w:r>
      <w:r>
        <w:rPr>
          <w:noProof/>
          <w:lang w:eastAsia="ca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BDDBC3" wp14:editId="64B51FE0">
                <wp:simplePos x="0" y="0"/>
                <wp:positionH relativeFrom="column">
                  <wp:posOffset>-276225</wp:posOffset>
                </wp:positionH>
                <wp:positionV relativeFrom="paragraph">
                  <wp:posOffset>920750</wp:posOffset>
                </wp:positionV>
                <wp:extent cx="3343275" cy="1152525"/>
                <wp:effectExtent l="0" t="19050" r="9525" b="28575"/>
                <wp:wrapNone/>
                <wp:docPr id="7" name="Connector corba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3275" cy="1152525"/>
                        </a:xfrm>
                        <a:prstGeom prst="curved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F997E" id="Connector corbat 7" o:spid="_x0000_s1026" type="#_x0000_t38" style="position:absolute;margin-left:-21.75pt;margin-top:72.5pt;width:263.25pt;height:9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" adj="10800" strokecolor="red" strokeweight="3pt"/>
            </w:pict>
          </mc:Fallback>
        </mc:AlternateContent>
      </w:r>
      <w:r w:rsidR="00AB2CF9">
        <w:rPr>
          <w:noProof/>
          <w:lang w:eastAsia="ca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11495F" wp14:editId="7D46C05E">
                <wp:simplePos x="0" y="0"/>
                <wp:positionH relativeFrom="column">
                  <wp:posOffset>-285750</wp:posOffset>
                </wp:positionH>
                <wp:positionV relativeFrom="paragraph">
                  <wp:posOffset>1644650</wp:posOffset>
                </wp:positionV>
                <wp:extent cx="1327150" cy="4667250"/>
                <wp:effectExtent l="19050" t="19050" r="25400" b="19050"/>
                <wp:wrapNone/>
                <wp:docPr id="9" name="Connector rec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7150" cy="466725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FFB404" id="Connector recte 9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.5pt,129.5pt" to="82pt,49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" strokecolor="black [3040]" strokeweight="3pt"/>
            </w:pict>
          </mc:Fallback>
        </mc:AlternateContent>
      </w:r>
      <w:r w:rsidR="00AB2CF9">
        <w:rPr>
          <w:noProof/>
          <w:lang w:eastAsia="ca-ES"/>
        </w:rPr>
        <w:drawing>
          <wp:anchor distT="0" distB="0" distL="114300" distR="114300" simplePos="0" relativeHeight="251677696" behindDoc="1" locked="0" layoutInCell="1" allowOverlap="1" wp14:anchorId="7B112E3E" wp14:editId="59842AF0">
            <wp:simplePos x="0" y="0"/>
            <wp:positionH relativeFrom="page">
              <wp:posOffset>914399</wp:posOffset>
            </wp:positionH>
            <wp:positionV relativeFrom="paragraph">
              <wp:posOffset>6050472</wp:posOffset>
            </wp:positionV>
            <wp:extent cx="6222295" cy="2886518"/>
            <wp:effectExtent l="0" t="0" r="7620" b="9525"/>
            <wp:wrapNone/>
            <wp:docPr id="5" name="Imatge 5" descr="Imagen que contiene celular, calle, estaciona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tge 5" descr="Imagen que contiene celular, calle, estacionado&#10;&#10;El contenido generado por IA puede ser incorrecto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235843" cy="289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CF9">
        <w:rPr>
          <w:noProof/>
        </w:rPr>
        <w:drawing>
          <wp:anchor distT="0" distB="0" distL="114300" distR="114300" simplePos="0" relativeHeight="251682816" behindDoc="1" locked="0" layoutInCell="1" allowOverlap="1" wp14:anchorId="22952512" wp14:editId="7B0AE537">
            <wp:simplePos x="0" y="0"/>
            <wp:positionH relativeFrom="column">
              <wp:posOffset>-1402080</wp:posOffset>
            </wp:positionH>
            <wp:positionV relativeFrom="paragraph">
              <wp:posOffset>238760</wp:posOffset>
            </wp:positionV>
            <wp:extent cx="1386840" cy="4424680"/>
            <wp:effectExtent l="0" t="0" r="3810" b="0"/>
            <wp:wrapNone/>
            <wp:docPr id="15544257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CF9">
        <w:rPr>
          <w:noProof/>
        </w:rPr>
        <w:drawing>
          <wp:anchor distT="0" distB="0" distL="114300" distR="114300" simplePos="0" relativeHeight="251681792" behindDoc="1" locked="0" layoutInCell="1" allowOverlap="1" wp14:anchorId="0C5ECB1E" wp14:editId="2E9B54BB">
            <wp:simplePos x="0" y="0"/>
            <wp:positionH relativeFrom="page">
              <wp:posOffset>2731669</wp:posOffset>
            </wp:positionH>
            <wp:positionV relativeFrom="paragraph">
              <wp:posOffset>368290</wp:posOffset>
            </wp:positionV>
            <wp:extent cx="5436785" cy="3204321"/>
            <wp:effectExtent l="0" t="7937" r="4127" b="4128"/>
            <wp:wrapNone/>
            <wp:docPr id="197906535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49466" cy="321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6D1" w:rsidRPr="00680FF2">
        <w:rPr>
          <w:lang w:val="es-ES"/>
        </w:rPr>
        <w:br w:type="page"/>
      </w:r>
    </w:p>
    <w:p w14:paraId="7F31A05E" w14:textId="77777777" w:rsidR="00370B91" w:rsidRDefault="00370B91" w:rsidP="00DA53D7">
      <w:pPr>
        <w:pStyle w:val="Textoindependiente"/>
      </w:pPr>
    </w:p>
    <w:p w14:paraId="529EC394" w14:textId="41CDDBFA" w:rsidR="00370B91" w:rsidRPr="00370B91" w:rsidRDefault="00370B91" w:rsidP="00370B91">
      <w:pPr>
        <w:ind w:left="0"/>
      </w:pPr>
    </w:p>
    <w:p w14:paraId="73193188" w14:textId="1B7592F5" w:rsidR="007333F8" w:rsidRPr="007D0AD8" w:rsidRDefault="00473D59" w:rsidP="007333F8">
      <w:pPr>
        <w:pStyle w:val="Ttulo1"/>
        <w:rPr>
          <w:rFonts w:ascii="Consolas" w:hAnsi="Consolas"/>
          <w:sz w:val="40"/>
          <w:lang w:val="ca-ES"/>
        </w:rPr>
      </w:pPr>
      <w:bookmarkStart w:id="21" w:name="_Toc217500098"/>
      <w:r>
        <w:rPr>
          <w:rFonts w:ascii="Consolas" w:hAnsi="Consolas"/>
          <w:sz w:val="40"/>
          <w:lang w:val="ca-ES"/>
        </w:rPr>
        <w:t>CODI ARDUINO</w:t>
      </w:r>
      <w:bookmarkEnd w:id="21"/>
    </w:p>
    <w:p w14:paraId="28E9C69F" w14:textId="77777777" w:rsidR="000013E4" w:rsidRDefault="000013E4" w:rsidP="00370B91">
      <w:pPr>
        <w:ind w:left="0"/>
        <w:rPr>
          <w:rFonts w:ascii="Consolas" w:hAnsi="Consolas" w:cs="Arial"/>
          <w:sz w:val="40"/>
        </w:rPr>
      </w:pPr>
    </w:p>
    <w:p w14:paraId="3CA80A52" w14:textId="5A8BD6BA" w:rsidR="003A0F6F" w:rsidRDefault="003A0F6F" w:rsidP="003A0F6F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22" w:name="_Toc217500099"/>
      <w:r>
        <w:rPr>
          <w:rFonts w:ascii="Consolas" w:hAnsi="Consolas" w:cs="Arial"/>
          <w:sz w:val="28"/>
          <w:szCs w:val="24"/>
          <w:lang w:val="ca-ES"/>
        </w:rPr>
        <w:t>Tests inicials de hardware</w:t>
      </w:r>
      <w:bookmarkEnd w:id="22"/>
    </w:p>
    <w:p w14:paraId="048B38C9" w14:textId="17525C2E" w:rsidR="003A0F6F" w:rsidRDefault="003A0F6F" w:rsidP="003A0F6F">
      <w:pPr>
        <w:pStyle w:val="Textoindependiente"/>
      </w:pPr>
    </w:p>
    <w:p w14:paraId="454D2F0C" w14:textId="741919E2" w:rsidR="003A0F6F" w:rsidRDefault="003A0F6F" w:rsidP="00F55906">
      <w:pPr>
        <w:pStyle w:val="Textoindependiente"/>
      </w:pPr>
      <w:r>
        <w:t>Aquest</w:t>
      </w:r>
      <w:r w:rsidR="006C53B4">
        <w:t xml:space="preserve"> codi</w:t>
      </w:r>
      <w:r>
        <w:t xml:space="preserve"> consisteix en comprovar </w:t>
      </w:r>
      <w:r w:rsidR="00B85247">
        <w:t xml:space="preserve">que </w:t>
      </w:r>
      <w:r w:rsidR="006C53B4">
        <w:t xml:space="preserve">tot </w:t>
      </w:r>
      <w:r w:rsidR="00B85247">
        <w:t>el hardware està ben connectat i funciona correctament.</w:t>
      </w:r>
      <w:r w:rsidR="006C53B4">
        <w:t xml:space="preserve"> </w:t>
      </w:r>
    </w:p>
    <w:p w14:paraId="08FB7ABC" w14:textId="77777777" w:rsidR="006C53B4" w:rsidRDefault="006C53B4" w:rsidP="00F55906">
      <w:pPr>
        <w:pStyle w:val="Textoindependiente"/>
      </w:pPr>
    </w:p>
    <w:p w14:paraId="23F45477" w14:textId="31C53E0B" w:rsidR="006C53B4" w:rsidRDefault="006C53B4" w:rsidP="006C53B4">
      <w:pPr>
        <w:pStyle w:val="Ttulo2"/>
        <w:rPr>
          <w:rFonts w:ascii="Consolas" w:hAnsi="Consolas" w:cs="Arial"/>
          <w:sz w:val="28"/>
          <w:szCs w:val="24"/>
          <w:lang w:val="ca-ES"/>
        </w:rPr>
      </w:pPr>
      <w:bookmarkStart w:id="23" w:name="_Toc217500100"/>
      <w:r>
        <w:rPr>
          <w:rFonts w:ascii="Consolas" w:hAnsi="Consolas" w:cs="Arial"/>
          <w:sz w:val="28"/>
          <w:szCs w:val="24"/>
          <w:lang w:val="ca-ES"/>
        </w:rPr>
        <w:t>Codi complert d’automatització</w:t>
      </w:r>
      <w:bookmarkEnd w:id="23"/>
    </w:p>
    <w:p w14:paraId="718A3C29" w14:textId="77777777" w:rsidR="006C53B4" w:rsidRDefault="006C53B4" w:rsidP="00F55906">
      <w:pPr>
        <w:pStyle w:val="Textoindependiente"/>
      </w:pPr>
    </w:p>
    <w:p w14:paraId="74764F96" w14:textId="349BC5F4" w:rsidR="007333F8" w:rsidRPr="007D0AD8" w:rsidRDefault="00D11AF7" w:rsidP="007333F8">
      <w:pPr>
        <w:pStyle w:val="Ttulo1"/>
        <w:rPr>
          <w:rFonts w:ascii="Consolas" w:hAnsi="Consolas"/>
          <w:sz w:val="40"/>
          <w:lang w:val="ca-ES"/>
        </w:rPr>
      </w:pPr>
      <w:bookmarkStart w:id="24" w:name="_Toc217500101"/>
      <w:r>
        <w:rPr>
          <w:rFonts w:ascii="Consolas" w:hAnsi="Consolas"/>
          <w:sz w:val="40"/>
          <w:lang w:val="ca-ES"/>
        </w:rPr>
        <w:t>VIDEOTUTORIAL BROKER MQTT</w:t>
      </w:r>
      <w:bookmarkEnd w:id="24"/>
    </w:p>
    <w:p w14:paraId="1B52DB2D" w14:textId="77777777" w:rsidR="000013E4" w:rsidRDefault="000013E4" w:rsidP="000013E4">
      <w:pPr>
        <w:tabs>
          <w:tab w:val="left" w:pos="4656"/>
        </w:tabs>
        <w:ind w:left="0"/>
        <w:rPr>
          <w:spacing w:val="10"/>
          <w:sz w:val="17"/>
          <w:szCs w:val="17"/>
        </w:rPr>
      </w:pPr>
    </w:p>
    <w:p w14:paraId="6E8A2647" w14:textId="18680A4E" w:rsidR="00AA74AA" w:rsidRDefault="00AA74AA" w:rsidP="00AA74AA">
      <w:pPr>
        <w:ind w:left="0"/>
        <w:rPr>
          <w:spacing w:val="10"/>
          <w:sz w:val="17"/>
          <w:szCs w:val="17"/>
        </w:rPr>
      </w:pPr>
      <w:r>
        <w:rPr>
          <w:spacing w:val="10"/>
          <w:sz w:val="17"/>
          <w:szCs w:val="17"/>
        </w:rPr>
        <w:t xml:space="preserve">Aquí podem trobar un vídeo </w:t>
      </w:r>
      <w:proofErr w:type="spellStart"/>
      <w:r>
        <w:rPr>
          <w:spacing w:val="10"/>
          <w:sz w:val="17"/>
          <w:szCs w:val="17"/>
        </w:rPr>
        <w:t>tutorial</w:t>
      </w:r>
      <w:proofErr w:type="spellEnd"/>
      <w:r>
        <w:rPr>
          <w:spacing w:val="10"/>
          <w:sz w:val="17"/>
          <w:szCs w:val="17"/>
        </w:rPr>
        <w:t xml:space="preserve"> de com </w:t>
      </w:r>
      <w:r w:rsidR="00534003">
        <w:rPr>
          <w:spacing w:val="10"/>
          <w:sz w:val="17"/>
          <w:szCs w:val="17"/>
        </w:rPr>
        <w:t>muntar</w:t>
      </w:r>
      <w:r>
        <w:rPr>
          <w:spacing w:val="10"/>
          <w:sz w:val="17"/>
          <w:szCs w:val="17"/>
        </w:rPr>
        <w:t xml:space="preserve"> el servidor (broker) MQTT.</w:t>
      </w:r>
    </w:p>
    <w:p w14:paraId="6D405227" w14:textId="77777777" w:rsidR="009121C9" w:rsidRDefault="009121C9" w:rsidP="00AA74AA">
      <w:pPr>
        <w:ind w:left="0"/>
        <w:rPr>
          <w:spacing w:val="10"/>
          <w:sz w:val="17"/>
          <w:szCs w:val="17"/>
        </w:rPr>
      </w:pPr>
    </w:p>
    <w:p w14:paraId="2A36FFED" w14:textId="77777777" w:rsidR="009121C9" w:rsidRDefault="009121C9" w:rsidP="00AA74AA">
      <w:pPr>
        <w:ind w:left="0"/>
        <w:rPr>
          <w:spacing w:val="10"/>
          <w:sz w:val="17"/>
          <w:szCs w:val="17"/>
        </w:rPr>
      </w:pPr>
    </w:p>
    <w:p w14:paraId="03B72C9D" w14:textId="77777777" w:rsidR="00534003" w:rsidRDefault="00534003" w:rsidP="00AA74AA">
      <w:pPr>
        <w:ind w:left="0"/>
        <w:rPr>
          <w:spacing w:val="10"/>
          <w:sz w:val="17"/>
          <w:szCs w:val="17"/>
        </w:rPr>
      </w:pPr>
    </w:p>
    <w:p w14:paraId="52894D62" w14:textId="77777777" w:rsidR="00534003" w:rsidRDefault="00534003" w:rsidP="00AA74AA">
      <w:pPr>
        <w:ind w:left="0"/>
        <w:rPr>
          <w:spacing w:val="10"/>
          <w:sz w:val="17"/>
          <w:szCs w:val="17"/>
        </w:rPr>
      </w:pPr>
    </w:p>
    <w:p w14:paraId="27C20A3E" w14:textId="77777777" w:rsidR="00534003" w:rsidRDefault="00534003" w:rsidP="00AA74AA">
      <w:pPr>
        <w:ind w:left="0"/>
        <w:rPr>
          <w:spacing w:val="10"/>
          <w:sz w:val="17"/>
          <w:szCs w:val="17"/>
        </w:rPr>
      </w:pPr>
    </w:p>
    <w:p w14:paraId="394812B8" w14:textId="77777777" w:rsidR="00AA74AA" w:rsidRDefault="00AA74AA" w:rsidP="00AA74AA">
      <w:pPr>
        <w:ind w:left="0"/>
        <w:rPr>
          <w:spacing w:val="10"/>
          <w:sz w:val="17"/>
          <w:szCs w:val="17"/>
        </w:rPr>
      </w:pPr>
    </w:p>
    <w:p w14:paraId="79D81E8E" w14:textId="138ED10B" w:rsidR="007333F8" w:rsidRPr="007D0AD8" w:rsidRDefault="00D11AF7" w:rsidP="007333F8">
      <w:pPr>
        <w:pStyle w:val="Ttulo1"/>
        <w:rPr>
          <w:rFonts w:ascii="Consolas" w:hAnsi="Consolas"/>
          <w:sz w:val="40"/>
          <w:lang w:val="ca-ES"/>
        </w:rPr>
      </w:pPr>
      <w:bookmarkStart w:id="25" w:name="_Toc217500102"/>
      <w:r>
        <w:rPr>
          <w:rFonts w:ascii="Consolas" w:hAnsi="Consolas"/>
          <w:sz w:val="40"/>
          <w:lang w:val="ca-ES"/>
        </w:rPr>
        <w:t>VIDEOTUTORIAL DASHBOARD NODERED</w:t>
      </w:r>
      <w:bookmarkEnd w:id="25"/>
    </w:p>
    <w:p w14:paraId="4B92455F" w14:textId="77777777" w:rsidR="000013E4" w:rsidRDefault="000013E4" w:rsidP="00AA74AA">
      <w:pPr>
        <w:ind w:left="0"/>
        <w:rPr>
          <w:spacing w:val="10"/>
          <w:sz w:val="17"/>
          <w:szCs w:val="17"/>
        </w:rPr>
      </w:pPr>
    </w:p>
    <w:p w14:paraId="7DF7B038" w14:textId="7BB2DB38" w:rsidR="00534003" w:rsidRDefault="00534003" w:rsidP="00AA74AA">
      <w:pPr>
        <w:ind w:left="0"/>
        <w:rPr>
          <w:spacing w:val="10"/>
          <w:sz w:val="17"/>
          <w:szCs w:val="17"/>
        </w:rPr>
      </w:pPr>
      <w:r>
        <w:rPr>
          <w:spacing w:val="10"/>
          <w:sz w:val="17"/>
          <w:szCs w:val="17"/>
        </w:rPr>
        <w:t xml:space="preserve">Aquí podem trobar un vídeo </w:t>
      </w:r>
      <w:proofErr w:type="spellStart"/>
      <w:r>
        <w:rPr>
          <w:spacing w:val="10"/>
          <w:sz w:val="17"/>
          <w:szCs w:val="17"/>
        </w:rPr>
        <w:t>tutorial</w:t>
      </w:r>
      <w:proofErr w:type="spellEnd"/>
      <w:r>
        <w:rPr>
          <w:spacing w:val="10"/>
          <w:sz w:val="17"/>
          <w:szCs w:val="17"/>
        </w:rPr>
        <w:t xml:space="preserve"> de com muntar la </w:t>
      </w:r>
      <w:proofErr w:type="spellStart"/>
      <w:r>
        <w:rPr>
          <w:spacing w:val="10"/>
          <w:sz w:val="17"/>
          <w:szCs w:val="17"/>
        </w:rPr>
        <w:t>dashboard</w:t>
      </w:r>
      <w:proofErr w:type="spellEnd"/>
      <w:r>
        <w:rPr>
          <w:spacing w:val="10"/>
          <w:sz w:val="17"/>
          <w:szCs w:val="17"/>
        </w:rPr>
        <w:t>. En el nostre cas utilitzarem node-</w:t>
      </w:r>
      <w:proofErr w:type="spellStart"/>
      <w:r>
        <w:rPr>
          <w:spacing w:val="10"/>
          <w:sz w:val="17"/>
          <w:szCs w:val="17"/>
        </w:rPr>
        <w:t>red</w:t>
      </w:r>
      <w:proofErr w:type="spellEnd"/>
      <w:r>
        <w:rPr>
          <w:spacing w:val="10"/>
          <w:sz w:val="17"/>
          <w:szCs w:val="17"/>
        </w:rPr>
        <w:t>. No és el més potent però és gratuït i ideal per un projecte educatiu.</w:t>
      </w:r>
    </w:p>
    <w:p w14:paraId="123C403C" w14:textId="77777777" w:rsidR="00AB09F9" w:rsidRDefault="00AB09F9" w:rsidP="00AA74AA">
      <w:pPr>
        <w:ind w:left="0"/>
        <w:rPr>
          <w:spacing w:val="10"/>
          <w:sz w:val="17"/>
          <w:szCs w:val="17"/>
        </w:rPr>
      </w:pPr>
    </w:p>
    <w:p w14:paraId="39EBF826" w14:textId="77777777" w:rsidR="00AB09F9" w:rsidRDefault="00AB09F9" w:rsidP="00AA74AA">
      <w:pPr>
        <w:ind w:left="0"/>
        <w:rPr>
          <w:spacing w:val="10"/>
          <w:sz w:val="17"/>
          <w:szCs w:val="17"/>
        </w:rPr>
      </w:pPr>
    </w:p>
    <w:p w14:paraId="268E536E" w14:textId="3A7D7661" w:rsidR="00AB09F9" w:rsidRPr="007D0AD8" w:rsidRDefault="00AB09F9" w:rsidP="00AB09F9">
      <w:pPr>
        <w:pStyle w:val="Ttulo1"/>
        <w:rPr>
          <w:rFonts w:ascii="Consolas" w:hAnsi="Consolas"/>
          <w:sz w:val="40"/>
          <w:lang w:val="ca-ES"/>
        </w:rPr>
      </w:pPr>
      <w:r>
        <w:rPr>
          <w:rFonts w:ascii="Consolas" w:hAnsi="Consolas"/>
          <w:sz w:val="40"/>
          <w:lang w:val="ca-ES"/>
        </w:rPr>
        <w:t>AMPLIACIÓ</w:t>
      </w:r>
    </w:p>
    <w:p w14:paraId="6A99BA56" w14:textId="77777777" w:rsidR="00AB09F9" w:rsidRPr="00370B91" w:rsidRDefault="00AB09F9" w:rsidP="00AA74AA">
      <w:pPr>
        <w:ind w:left="0"/>
        <w:rPr>
          <w:spacing w:val="10"/>
          <w:sz w:val="17"/>
          <w:szCs w:val="17"/>
        </w:rPr>
      </w:pPr>
    </w:p>
    <w:sectPr w:rsidR="00AB09F9" w:rsidRPr="00370B91" w:rsidSect="00324AF0">
      <w:footerReference w:type="default" r:id="rId54"/>
      <w:pgSz w:w="11907" w:h="16839"/>
      <w:pgMar w:top="1440" w:right="1872" w:bottom="1800" w:left="2880" w:header="720" w:footer="965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AE154A" w14:textId="77777777" w:rsidR="006A6C98" w:rsidRPr="00330BD7" w:rsidRDefault="006A6C98">
      <w:r w:rsidRPr="00330BD7">
        <w:separator/>
      </w:r>
    </w:p>
  </w:endnote>
  <w:endnote w:type="continuationSeparator" w:id="0">
    <w:p w14:paraId="1ADB6CB4" w14:textId="77777777" w:rsidR="006A6C98" w:rsidRPr="00330BD7" w:rsidRDefault="006A6C98">
      <w:r w:rsidRPr="00330BD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70B71" w14:textId="6360A746" w:rsidR="003757D9" w:rsidRPr="00330BD7" w:rsidRDefault="003757D9">
    <w:pPr>
      <w:pStyle w:val="Piedepgina"/>
      <w:jc w:val="right"/>
    </w:pPr>
    <w:r w:rsidRPr="00330BD7">
      <w:rPr>
        <w:rStyle w:val="Nmerodepgina"/>
        <w:rFonts w:cs="Times New Roman"/>
      </w:rPr>
      <w:fldChar w:fldCharType="begin"/>
    </w:r>
    <w:r w:rsidRPr="00330BD7">
      <w:rPr>
        <w:rStyle w:val="Nmerodepgina"/>
        <w:rFonts w:cs="Times New Roman"/>
      </w:rPr>
      <w:instrText xml:space="preserve"> PAGE </w:instrText>
    </w:r>
    <w:r w:rsidRPr="00330BD7">
      <w:rPr>
        <w:rStyle w:val="Nmerodepgina"/>
        <w:rFonts w:cs="Times New Roman"/>
      </w:rPr>
      <w:fldChar w:fldCharType="separate"/>
    </w:r>
    <w:r w:rsidR="00555E97">
      <w:rPr>
        <w:rStyle w:val="Nmerodepgina"/>
        <w:rFonts w:cs="Times New Roman"/>
        <w:noProof/>
      </w:rPr>
      <w:t>8</w:t>
    </w:r>
    <w:r w:rsidRPr="00330BD7">
      <w:rPr>
        <w:rStyle w:val="Nmerodepgina"/>
        <w:rFonts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DD2FAD" w14:textId="77777777" w:rsidR="006A6C98" w:rsidRPr="00330BD7" w:rsidRDefault="006A6C98">
      <w:r w:rsidRPr="00330BD7">
        <w:separator/>
      </w:r>
    </w:p>
  </w:footnote>
  <w:footnote w:type="continuationSeparator" w:id="0">
    <w:p w14:paraId="002BD909" w14:textId="77777777" w:rsidR="006A6C98" w:rsidRPr="00330BD7" w:rsidRDefault="006A6C98">
      <w:r w:rsidRPr="00330BD7">
        <w:separator/>
      </w:r>
    </w:p>
  </w:footnote>
  <w:footnote w:type="continuationNotice" w:id="1">
    <w:p w14:paraId="6C01E154" w14:textId="77777777" w:rsidR="006A6C98" w:rsidRPr="00330BD7" w:rsidRDefault="006A6C98">
      <w:pPr>
        <w:rPr>
          <w:i/>
          <w:iCs/>
          <w:sz w:val="18"/>
        </w:rPr>
      </w:pPr>
      <w:r w:rsidRPr="00330BD7">
        <w:rPr>
          <w:i/>
          <w:iCs/>
          <w:sz w:val="18"/>
        </w:rPr>
        <w:t>(</w:t>
      </w:r>
      <w:proofErr w:type="spellStart"/>
      <w:r w:rsidRPr="00330BD7">
        <w:rPr>
          <w:i/>
          <w:iCs/>
          <w:sz w:val="18"/>
        </w:rPr>
        <w:t>continuación</w:t>
      </w:r>
      <w:proofErr w:type="spellEnd"/>
      <w:r w:rsidRPr="00330BD7">
        <w:rPr>
          <w:i/>
          <w:iCs/>
          <w:sz w:val="18"/>
        </w:rPr>
        <w:t xml:space="preserve"> de la nota al </w:t>
      </w:r>
      <w:proofErr w:type="spellStart"/>
      <w:r w:rsidRPr="00330BD7">
        <w:rPr>
          <w:i/>
          <w:iCs/>
          <w:sz w:val="18"/>
        </w:rPr>
        <w:t>pie</w:t>
      </w:r>
      <w:proofErr w:type="spellEnd"/>
      <w:r w:rsidRPr="00330BD7">
        <w:rPr>
          <w:i/>
          <w:iCs/>
          <w:sz w:val="18"/>
        </w:rPr>
        <w:t>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E9305D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A14C52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nvietas"/>
      <w:lvlText w:val="*"/>
      <w:lvlJc w:val="left"/>
      <w:pPr>
        <w:ind w:left="0" w:firstLine="0"/>
      </w:pPr>
    </w:lvl>
  </w:abstractNum>
  <w:abstractNum w:abstractNumId="3" w15:restartNumberingAfterBreak="0">
    <w:nsid w:val="00EA3093"/>
    <w:multiLevelType w:val="hybridMultilevel"/>
    <w:tmpl w:val="EDD8FC30"/>
    <w:lvl w:ilvl="0" w:tplc="AD0655A6">
      <w:start w:val="1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8E1549"/>
    <w:multiLevelType w:val="hybridMultilevel"/>
    <w:tmpl w:val="62C80CA4"/>
    <w:lvl w:ilvl="0" w:tplc="6DFE32DA">
      <w:start w:val="1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D007DC"/>
    <w:multiLevelType w:val="hybridMultilevel"/>
    <w:tmpl w:val="D9E4800A"/>
    <w:lvl w:ilvl="0" w:tplc="A40A9148">
      <w:start w:val="1"/>
      <w:numFmt w:val="decimal"/>
      <w:pStyle w:val="Listaconnmeros"/>
      <w:lvlText w:val="%1."/>
      <w:lvlJc w:val="left"/>
      <w:pPr>
        <w:tabs>
          <w:tab w:val="num" w:pos="720"/>
        </w:tabs>
        <w:ind w:left="720" w:hanging="360"/>
      </w:pPr>
      <w:rPr>
        <w:rFonts w:ascii="Tahoma" w:hAnsi="Tahoma" w:cs="Times New Roman" w:hint="default"/>
        <w:b/>
        <w:i w:val="0"/>
        <w:sz w:val="17"/>
        <w:szCs w:val="17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5F1162"/>
    <w:multiLevelType w:val="hybridMultilevel"/>
    <w:tmpl w:val="F1FABF46"/>
    <w:lvl w:ilvl="0" w:tplc="13FA9A0A">
      <w:start w:val="1"/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16031D0"/>
    <w:multiLevelType w:val="hybridMultilevel"/>
    <w:tmpl w:val="598236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7E3729"/>
    <w:multiLevelType w:val="hybridMultilevel"/>
    <w:tmpl w:val="B4D84FD0"/>
    <w:lvl w:ilvl="0" w:tplc="AD0655A6">
      <w:start w:val="1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166B54"/>
    <w:multiLevelType w:val="hybridMultilevel"/>
    <w:tmpl w:val="173CA1A8"/>
    <w:lvl w:ilvl="0" w:tplc="AD0655A6">
      <w:start w:val="1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9173225">
    <w:abstractNumId w:val="1"/>
  </w:num>
  <w:num w:numId="2" w16cid:durableId="2010133034">
    <w:abstractNumId w:val="2"/>
  </w:num>
  <w:num w:numId="3" w16cid:durableId="1075201949">
    <w:abstractNumId w:val="2"/>
    <w:lvlOverride w:ilvl="0">
      <w:lvl w:ilvl="0">
        <w:numFmt w:val="bullet"/>
        <w:pStyle w:val="Listaconvietas"/>
        <w:lvlText w:val=""/>
        <w:lvlJc w:val="left"/>
        <w:pPr>
          <w:tabs>
            <w:tab w:val="num" w:pos="360"/>
          </w:tabs>
          <w:ind w:left="504" w:hanging="216"/>
        </w:pPr>
        <w:rPr>
          <w:rFonts w:ascii="Symbol" w:hAnsi="Symbol" w:hint="default"/>
          <w:sz w:val="16"/>
          <w:szCs w:val="16"/>
        </w:rPr>
      </w:lvl>
    </w:lvlOverride>
  </w:num>
  <w:num w:numId="4" w16cid:durableId="1950505870">
    <w:abstractNumId w:val="0"/>
  </w:num>
  <w:num w:numId="5" w16cid:durableId="809446283">
    <w:abstractNumId w:val="5"/>
  </w:num>
  <w:num w:numId="6" w16cid:durableId="20077787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7050829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484346619">
    <w:abstractNumId w:val="6"/>
  </w:num>
  <w:num w:numId="9" w16cid:durableId="553274979">
    <w:abstractNumId w:val="4"/>
  </w:num>
  <w:num w:numId="10" w16cid:durableId="1871406286">
    <w:abstractNumId w:val="9"/>
  </w:num>
  <w:num w:numId="11" w16cid:durableId="1937640385">
    <w:abstractNumId w:val="7"/>
  </w:num>
  <w:num w:numId="12" w16cid:durableId="1744526694">
    <w:abstractNumId w:val="3"/>
  </w:num>
  <w:num w:numId="13" w16cid:durableId="12828048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d2d2d2,#cdcdcd,#c8c8c8"/>
    </o:shapedefaults>
  </w:hdrShapeDefaults>
  <w:footnotePr>
    <w:footnote w:id="-1"/>
    <w:footnote w:id="0"/>
    <w:footnote w:id="1"/>
  </w:footnotePr>
  <w:endnotePr>
    <w:endnote w:id="-1"/>
    <w:endnote w:id="0"/>
  </w:endnotePr>
  <w:compat>
    <w:suppressTop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C98"/>
    <w:rsid w:val="000013E4"/>
    <w:rsid w:val="00026139"/>
    <w:rsid w:val="00052393"/>
    <w:rsid w:val="000547DA"/>
    <w:rsid w:val="000847AA"/>
    <w:rsid w:val="00086FC2"/>
    <w:rsid w:val="000B0201"/>
    <w:rsid w:val="000B667F"/>
    <w:rsid w:val="001033A7"/>
    <w:rsid w:val="0010384C"/>
    <w:rsid w:val="00113897"/>
    <w:rsid w:val="001474B6"/>
    <w:rsid w:val="001628B6"/>
    <w:rsid w:val="00191D13"/>
    <w:rsid w:val="001C5741"/>
    <w:rsid w:val="001D6F63"/>
    <w:rsid w:val="001E139A"/>
    <w:rsid w:val="001E3A32"/>
    <w:rsid w:val="001F13CF"/>
    <w:rsid w:val="001F71F7"/>
    <w:rsid w:val="001F786E"/>
    <w:rsid w:val="0024128D"/>
    <w:rsid w:val="002657A9"/>
    <w:rsid w:val="00270831"/>
    <w:rsid w:val="0027157E"/>
    <w:rsid w:val="00282444"/>
    <w:rsid w:val="00294058"/>
    <w:rsid w:val="002B1E42"/>
    <w:rsid w:val="002D1F2C"/>
    <w:rsid w:val="002D4700"/>
    <w:rsid w:val="002E34AB"/>
    <w:rsid w:val="002E4A3C"/>
    <w:rsid w:val="00304A58"/>
    <w:rsid w:val="00324AF0"/>
    <w:rsid w:val="00330BD7"/>
    <w:rsid w:val="00353E23"/>
    <w:rsid w:val="00357B0B"/>
    <w:rsid w:val="00370B91"/>
    <w:rsid w:val="003756A4"/>
    <w:rsid w:val="003757D9"/>
    <w:rsid w:val="003864D7"/>
    <w:rsid w:val="003869CE"/>
    <w:rsid w:val="003A0131"/>
    <w:rsid w:val="003A0F6F"/>
    <w:rsid w:val="003A2D44"/>
    <w:rsid w:val="003A76D0"/>
    <w:rsid w:val="003B4918"/>
    <w:rsid w:val="003F5245"/>
    <w:rsid w:val="0040188B"/>
    <w:rsid w:val="004026F0"/>
    <w:rsid w:val="00422C20"/>
    <w:rsid w:val="0043133D"/>
    <w:rsid w:val="004408DC"/>
    <w:rsid w:val="00461E82"/>
    <w:rsid w:val="00473D59"/>
    <w:rsid w:val="00492181"/>
    <w:rsid w:val="004A0E98"/>
    <w:rsid w:val="004A2FD3"/>
    <w:rsid w:val="004B16F3"/>
    <w:rsid w:val="004C27F5"/>
    <w:rsid w:val="004D0C6B"/>
    <w:rsid w:val="004E441B"/>
    <w:rsid w:val="0051608A"/>
    <w:rsid w:val="00527193"/>
    <w:rsid w:val="00534003"/>
    <w:rsid w:val="00555E97"/>
    <w:rsid w:val="00561722"/>
    <w:rsid w:val="0058729D"/>
    <w:rsid w:val="005A6D88"/>
    <w:rsid w:val="005B2473"/>
    <w:rsid w:val="005B6722"/>
    <w:rsid w:val="005E59AF"/>
    <w:rsid w:val="00607773"/>
    <w:rsid w:val="0060797D"/>
    <w:rsid w:val="00624661"/>
    <w:rsid w:val="006269F4"/>
    <w:rsid w:val="00630D03"/>
    <w:rsid w:val="006456FF"/>
    <w:rsid w:val="00680FF2"/>
    <w:rsid w:val="006829C4"/>
    <w:rsid w:val="006957DE"/>
    <w:rsid w:val="006A0D7A"/>
    <w:rsid w:val="006A6C98"/>
    <w:rsid w:val="006B269A"/>
    <w:rsid w:val="006C53B4"/>
    <w:rsid w:val="006D1873"/>
    <w:rsid w:val="006E2F59"/>
    <w:rsid w:val="006F56AF"/>
    <w:rsid w:val="007171FE"/>
    <w:rsid w:val="00727474"/>
    <w:rsid w:val="00727EC1"/>
    <w:rsid w:val="00730C69"/>
    <w:rsid w:val="0073296E"/>
    <w:rsid w:val="007333F8"/>
    <w:rsid w:val="00734E71"/>
    <w:rsid w:val="00736FC7"/>
    <w:rsid w:val="00746B44"/>
    <w:rsid w:val="00753C55"/>
    <w:rsid w:val="00757998"/>
    <w:rsid w:val="00761769"/>
    <w:rsid w:val="007A4627"/>
    <w:rsid w:val="007B108F"/>
    <w:rsid w:val="007D0AD8"/>
    <w:rsid w:val="007F7AF0"/>
    <w:rsid w:val="00823218"/>
    <w:rsid w:val="00834141"/>
    <w:rsid w:val="00876316"/>
    <w:rsid w:val="00884335"/>
    <w:rsid w:val="00886FDC"/>
    <w:rsid w:val="008A5503"/>
    <w:rsid w:val="008B2D7C"/>
    <w:rsid w:val="008C4217"/>
    <w:rsid w:val="008C4556"/>
    <w:rsid w:val="008C5A50"/>
    <w:rsid w:val="008F55FB"/>
    <w:rsid w:val="008F77C0"/>
    <w:rsid w:val="00911C5C"/>
    <w:rsid w:val="009121C9"/>
    <w:rsid w:val="0091323D"/>
    <w:rsid w:val="00936AB8"/>
    <w:rsid w:val="00940783"/>
    <w:rsid w:val="00943007"/>
    <w:rsid w:val="00944A5F"/>
    <w:rsid w:val="0098101A"/>
    <w:rsid w:val="009A3C7D"/>
    <w:rsid w:val="009A3DE1"/>
    <w:rsid w:val="009A682F"/>
    <w:rsid w:val="009C4B5E"/>
    <w:rsid w:val="009E5766"/>
    <w:rsid w:val="00A0335B"/>
    <w:rsid w:val="00A27721"/>
    <w:rsid w:val="00A56090"/>
    <w:rsid w:val="00AA271E"/>
    <w:rsid w:val="00AA4C53"/>
    <w:rsid w:val="00AA74AA"/>
    <w:rsid w:val="00AB09F9"/>
    <w:rsid w:val="00AB2CF9"/>
    <w:rsid w:val="00AB73FC"/>
    <w:rsid w:val="00AC481A"/>
    <w:rsid w:val="00AC6179"/>
    <w:rsid w:val="00AC6E98"/>
    <w:rsid w:val="00AD46D1"/>
    <w:rsid w:val="00AD4BBD"/>
    <w:rsid w:val="00B15574"/>
    <w:rsid w:val="00B16D85"/>
    <w:rsid w:val="00B2198C"/>
    <w:rsid w:val="00B42D0C"/>
    <w:rsid w:val="00B5199E"/>
    <w:rsid w:val="00B657DF"/>
    <w:rsid w:val="00B85247"/>
    <w:rsid w:val="00BD7A87"/>
    <w:rsid w:val="00BE4507"/>
    <w:rsid w:val="00C27235"/>
    <w:rsid w:val="00C30899"/>
    <w:rsid w:val="00C34813"/>
    <w:rsid w:val="00C9072F"/>
    <w:rsid w:val="00C93A6E"/>
    <w:rsid w:val="00C97BD5"/>
    <w:rsid w:val="00CA2443"/>
    <w:rsid w:val="00CB1B91"/>
    <w:rsid w:val="00CE2BAB"/>
    <w:rsid w:val="00CE3E1C"/>
    <w:rsid w:val="00CE7CEF"/>
    <w:rsid w:val="00D06F4D"/>
    <w:rsid w:val="00D1195E"/>
    <w:rsid w:val="00D11AF7"/>
    <w:rsid w:val="00D1285D"/>
    <w:rsid w:val="00D2288C"/>
    <w:rsid w:val="00D43D05"/>
    <w:rsid w:val="00D87449"/>
    <w:rsid w:val="00DA53D7"/>
    <w:rsid w:val="00DC0800"/>
    <w:rsid w:val="00DC53F6"/>
    <w:rsid w:val="00DE2348"/>
    <w:rsid w:val="00DE6353"/>
    <w:rsid w:val="00E0695D"/>
    <w:rsid w:val="00E11687"/>
    <w:rsid w:val="00E1182D"/>
    <w:rsid w:val="00E21C27"/>
    <w:rsid w:val="00E23909"/>
    <w:rsid w:val="00E45548"/>
    <w:rsid w:val="00E66769"/>
    <w:rsid w:val="00E87946"/>
    <w:rsid w:val="00E9521C"/>
    <w:rsid w:val="00EA551F"/>
    <w:rsid w:val="00EB68AD"/>
    <w:rsid w:val="00EC68FA"/>
    <w:rsid w:val="00ED7E97"/>
    <w:rsid w:val="00EE37B9"/>
    <w:rsid w:val="00EF57B1"/>
    <w:rsid w:val="00F140D4"/>
    <w:rsid w:val="00F1785C"/>
    <w:rsid w:val="00F3243C"/>
    <w:rsid w:val="00F41EF7"/>
    <w:rsid w:val="00F43838"/>
    <w:rsid w:val="00F55734"/>
    <w:rsid w:val="00F55906"/>
    <w:rsid w:val="00F64725"/>
    <w:rsid w:val="00F70EE3"/>
    <w:rsid w:val="00F80990"/>
    <w:rsid w:val="00F83241"/>
    <w:rsid w:val="00F86AA8"/>
    <w:rsid w:val="00F97098"/>
    <w:rsid w:val="00FB5139"/>
    <w:rsid w:val="00FE22D0"/>
    <w:rsid w:val="00FE5BDF"/>
    <w:rsid w:val="00FF5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d2d2d2,#cdcdcd,#c8c8c8"/>
    </o:shapedefaults>
    <o:shapelayout v:ext="edit">
      <o:idmap v:ext="edit" data="2"/>
    </o:shapelayout>
  </w:shapeDefaults>
  <w:decimalSymbol w:val=","/>
  <w:listSeparator w:val=";"/>
  <w14:docId w14:val="65469686"/>
  <w15:docId w15:val="{4FE1F9E5-C46B-4C5C-8CAF-079E7A44E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94058"/>
    <w:pPr>
      <w:ind w:left="1080"/>
    </w:pPr>
    <w:rPr>
      <w:rFonts w:ascii="Tahoma" w:hAnsi="Tahoma" w:cs="Tahoma"/>
      <w:lang w:val="ca-ES" w:eastAsia="es-ES" w:bidi="hi-IN"/>
    </w:rPr>
  </w:style>
  <w:style w:type="paragraph" w:styleId="Ttulo1">
    <w:name w:val="heading 1"/>
    <w:next w:val="Textoindependiente"/>
    <w:qFormat/>
    <w:pPr>
      <w:keepNext/>
      <w:spacing w:before="200" w:after="100" w:line="280" w:lineRule="atLeast"/>
      <w:outlineLvl w:val="0"/>
    </w:pPr>
    <w:rPr>
      <w:rFonts w:ascii="Tahoma" w:hAnsi="Tahoma" w:cs="Tahoma"/>
      <w:b/>
      <w:spacing w:val="10"/>
      <w:sz w:val="24"/>
      <w:szCs w:val="24"/>
      <w:lang w:eastAsia="es-ES" w:bidi="hi-IN"/>
    </w:rPr>
  </w:style>
  <w:style w:type="paragraph" w:styleId="Ttulo2">
    <w:name w:val="heading 2"/>
    <w:next w:val="Textoindependiente"/>
    <w:link w:val="Ttulo2Car"/>
    <w:qFormat/>
    <w:pPr>
      <w:keepNext/>
      <w:spacing w:before="100" w:after="100"/>
      <w:outlineLvl w:val="1"/>
    </w:pPr>
    <w:rPr>
      <w:rFonts w:ascii="Tahoma" w:hAnsi="Tahoma" w:cs="Tahoma"/>
      <w:b/>
      <w:spacing w:val="10"/>
      <w:kern w:val="28"/>
      <w:lang w:eastAsia="es-ES" w:bidi="hi-IN"/>
    </w:rPr>
  </w:style>
  <w:style w:type="paragraph" w:styleId="Ttulo3">
    <w:name w:val="heading 3"/>
    <w:next w:val="Textoindependiente"/>
    <w:qFormat/>
    <w:pPr>
      <w:keepNext/>
      <w:spacing w:before="100"/>
      <w:outlineLvl w:val="2"/>
    </w:pPr>
    <w:rPr>
      <w:rFonts w:ascii="Tahoma" w:hAnsi="Tahoma" w:cs="Tahoma"/>
      <w:spacing w:val="10"/>
      <w:kern w:val="28"/>
      <w:lang w:eastAsia="es-ES" w:bidi="hi-IN"/>
    </w:rPr>
  </w:style>
  <w:style w:type="paragraph" w:styleId="Ttulo4">
    <w:name w:val="heading 4"/>
    <w:basedOn w:val="Normal"/>
    <w:next w:val="Textoindependiente"/>
    <w:qFormat/>
    <w:pPr>
      <w:keepNext/>
      <w:keepLines/>
      <w:spacing w:before="140" w:line="220" w:lineRule="atLeast"/>
      <w:outlineLvl w:val="3"/>
    </w:pPr>
    <w:rPr>
      <w:b/>
      <w:spacing w:val="-4"/>
      <w:kern w:val="28"/>
      <w:sz w:val="18"/>
      <w:szCs w:val="18"/>
    </w:rPr>
  </w:style>
  <w:style w:type="paragraph" w:styleId="Ttulo5">
    <w:name w:val="heading 5"/>
    <w:basedOn w:val="Normal"/>
    <w:next w:val="Textoindependiente"/>
    <w:qFormat/>
    <w:pPr>
      <w:keepNext/>
      <w:keepLines/>
      <w:spacing w:before="220" w:after="220" w:line="220" w:lineRule="atLeast"/>
      <w:outlineLvl w:val="4"/>
    </w:pPr>
    <w:rPr>
      <w:rFonts w:ascii="Times New Roman" w:hAnsi="Times New Roman" w:cs="Times New Roman"/>
      <w:i/>
      <w:spacing w:val="-4"/>
      <w:kern w:val="28"/>
    </w:rPr>
  </w:style>
  <w:style w:type="paragraph" w:styleId="Ttulo6">
    <w:name w:val="heading 6"/>
    <w:basedOn w:val="Normal"/>
    <w:next w:val="Textoindependiente"/>
    <w:qFormat/>
    <w:pPr>
      <w:keepNext/>
      <w:keepLines/>
      <w:spacing w:before="140" w:line="220" w:lineRule="atLeast"/>
      <w:outlineLvl w:val="5"/>
    </w:pPr>
    <w:rPr>
      <w:rFonts w:ascii="Times New Roman" w:hAnsi="Times New Roman" w:cs="Times New Roman"/>
      <w:i/>
      <w:spacing w:val="-4"/>
      <w:kern w:val="28"/>
    </w:rPr>
  </w:style>
  <w:style w:type="paragraph" w:styleId="Ttulo7">
    <w:name w:val="heading 7"/>
    <w:basedOn w:val="Normal"/>
    <w:next w:val="Textoindependiente"/>
    <w:qFormat/>
    <w:pPr>
      <w:keepNext/>
      <w:keepLines/>
      <w:spacing w:before="140" w:line="220" w:lineRule="atLeast"/>
      <w:outlineLvl w:val="6"/>
    </w:pPr>
    <w:rPr>
      <w:rFonts w:ascii="Times New Roman" w:hAnsi="Times New Roman" w:cs="Times New Roman"/>
      <w:spacing w:val="-4"/>
      <w:kern w:val="28"/>
    </w:rPr>
  </w:style>
  <w:style w:type="paragraph" w:styleId="Ttulo8">
    <w:name w:val="heading 8"/>
    <w:basedOn w:val="Normal"/>
    <w:next w:val="Textoindependiente"/>
    <w:qFormat/>
    <w:pPr>
      <w:keepNext/>
      <w:keepLines/>
      <w:spacing w:before="140" w:line="220" w:lineRule="atLeast"/>
      <w:outlineLvl w:val="7"/>
    </w:pPr>
    <w:rPr>
      <w:i/>
      <w:spacing w:val="-4"/>
      <w:kern w:val="28"/>
      <w:sz w:val="18"/>
      <w:szCs w:val="18"/>
    </w:rPr>
  </w:style>
  <w:style w:type="paragraph" w:styleId="Ttulo9">
    <w:name w:val="heading 9"/>
    <w:basedOn w:val="Normal"/>
    <w:next w:val="Textoindependiente"/>
    <w:qFormat/>
    <w:pPr>
      <w:keepNext/>
      <w:keepLines/>
      <w:spacing w:before="140" w:line="220" w:lineRule="atLeast"/>
      <w:outlineLvl w:val="8"/>
    </w:pPr>
    <w:rPr>
      <w:spacing w:val="-4"/>
      <w:kern w:val="28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pPr>
      <w:spacing w:after="200" w:line="240" w:lineRule="exact"/>
      <w:ind w:left="0"/>
    </w:pPr>
    <w:rPr>
      <w:spacing w:val="10"/>
      <w:sz w:val="17"/>
      <w:szCs w:val="17"/>
    </w:rPr>
  </w:style>
  <w:style w:type="paragraph" w:styleId="ndice1">
    <w:name w:val="index 1"/>
    <w:basedOn w:val="Normal"/>
    <w:semiHidden/>
    <w:pPr>
      <w:tabs>
        <w:tab w:val="right" w:pos="4080"/>
      </w:tabs>
      <w:ind w:left="360" w:hanging="360"/>
    </w:pPr>
  </w:style>
  <w:style w:type="paragraph" w:styleId="ndice2">
    <w:name w:val="index 2"/>
    <w:basedOn w:val="Normal"/>
    <w:semiHidden/>
    <w:pPr>
      <w:tabs>
        <w:tab w:val="right" w:pos="4080"/>
      </w:tabs>
      <w:ind w:left="720" w:hanging="360"/>
    </w:pPr>
  </w:style>
  <w:style w:type="paragraph" w:styleId="ndice3">
    <w:name w:val="index 3"/>
    <w:basedOn w:val="Normal"/>
    <w:semiHidden/>
    <w:pPr>
      <w:tabs>
        <w:tab w:val="right" w:pos="4080"/>
      </w:tabs>
      <w:ind w:left="720" w:hanging="360"/>
    </w:pPr>
  </w:style>
  <w:style w:type="paragraph" w:styleId="ndice4">
    <w:name w:val="index 4"/>
    <w:basedOn w:val="Normal"/>
    <w:semiHidden/>
    <w:pPr>
      <w:tabs>
        <w:tab w:val="right" w:pos="4080"/>
      </w:tabs>
      <w:ind w:left="720" w:hanging="360"/>
    </w:pPr>
  </w:style>
  <w:style w:type="paragraph" w:styleId="ndice5">
    <w:name w:val="index 5"/>
    <w:basedOn w:val="Normal"/>
    <w:semiHidden/>
    <w:pPr>
      <w:tabs>
        <w:tab w:val="right" w:pos="4080"/>
      </w:tabs>
      <w:ind w:left="720" w:hanging="360"/>
    </w:pPr>
  </w:style>
  <w:style w:type="paragraph" w:styleId="TDC1">
    <w:name w:val="toc 1"/>
    <w:basedOn w:val="Normal"/>
    <w:uiPriority w:val="39"/>
    <w:pPr>
      <w:tabs>
        <w:tab w:val="right" w:leader="dot" w:pos="6480"/>
      </w:tabs>
      <w:ind w:left="0"/>
    </w:pPr>
    <w:rPr>
      <w:b/>
      <w:spacing w:val="-4"/>
    </w:rPr>
  </w:style>
  <w:style w:type="paragraph" w:styleId="TDC2">
    <w:name w:val="toc 2"/>
    <w:basedOn w:val="Normal"/>
    <w:uiPriority w:val="39"/>
    <w:pPr>
      <w:tabs>
        <w:tab w:val="right" w:leader="dot" w:pos="6480"/>
      </w:tabs>
      <w:ind w:left="0"/>
    </w:pPr>
  </w:style>
  <w:style w:type="paragraph" w:styleId="TDC3">
    <w:name w:val="toc 3"/>
    <w:basedOn w:val="Normal"/>
    <w:semiHidden/>
    <w:pPr>
      <w:tabs>
        <w:tab w:val="right" w:leader="dot" w:pos="6480"/>
      </w:tabs>
      <w:ind w:left="0"/>
    </w:pPr>
  </w:style>
  <w:style w:type="paragraph" w:styleId="TDC4">
    <w:name w:val="toc 4"/>
    <w:basedOn w:val="Normal"/>
    <w:semiHidden/>
  </w:style>
  <w:style w:type="paragraph" w:styleId="TDC5">
    <w:name w:val="toc 5"/>
    <w:basedOn w:val="Normal"/>
    <w:semiHidden/>
  </w:style>
  <w:style w:type="paragraph" w:styleId="Textonotapie">
    <w:name w:val="footnote text"/>
    <w:basedOn w:val="Normal"/>
    <w:semiHidden/>
  </w:style>
  <w:style w:type="paragraph" w:styleId="Textocomentario">
    <w:name w:val="annotation text"/>
    <w:basedOn w:val="Normal"/>
    <w:semiHidden/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styleId="Ttulodendice">
    <w:name w:val="index heading"/>
    <w:basedOn w:val="Normal"/>
    <w:next w:val="ndice1"/>
    <w:semiHidden/>
    <w:pPr>
      <w:keepNext/>
      <w:spacing w:before="440" w:line="220" w:lineRule="atLeast"/>
      <w:ind w:left="0"/>
    </w:pPr>
    <w:rPr>
      <w:b/>
      <w:caps/>
      <w:sz w:val="24"/>
      <w:szCs w:val="24"/>
    </w:rPr>
  </w:style>
  <w:style w:type="paragraph" w:styleId="Descripcin">
    <w:name w:val="caption"/>
    <w:next w:val="Textoindependiente"/>
    <w:qFormat/>
    <w:pPr>
      <w:keepNext/>
      <w:spacing w:before="120" w:after="220" w:line="220" w:lineRule="atLeast"/>
      <w:ind w:left="360"/>
    </w:pPr>
    <w:rPr>
      <w:rFonts w:ascii="Tahoma" w:hAnsi="Tahoma" w:cs="Tahoma"/>
      <w:i/>
      <w:spacing w:val="6"/>
      <w:sz w:val="16"/>
      <w:szCs w:val="16"/>
      <w:lang w:eastAsia="es-ES" w:bidi="hi-IN"/>
    </w:rPr>
  </w:style>
  <w:style w:type="paragraph" w:styleId="Tabladeilustraciones">
    <w:name w:val="table of figures"/>
    <w:basedOn w:val="Normal"/>
    <w:semiHidden/>
    <w:pPr>
      <w:ind w:left="1440" w:hanging="360"/>
    </w:pPr>
  </w:style>
  <w:style w:type="paragraph" w:styleId="Textonotaalfinal">
    <w:name w:val="endnote text"/>
    <w:basedOn w:val="Normal"/>
    <w:semiHidden/>
  </w:style>
  <w:style w:type="paragraph" w:styleId="Textoconsangra">
    <w:name w:val="table of authorities"/>
    <w:basedOn w:val="Normal"/>
    <w:semiHidden/>
    <w:pPr>
      <w:tabs>
        <w:tab w:val="right" w:leader="dot" w:pos="7560"/>
      </w:tabs>
      <w:ind w:left="1440" w:hanging="360"/>
    </w:pPr>
  </w:style>
  <w:style w:type="paragraph" w:styleId="Textomacro">
    <w:name w:val="macro"/>
    <w:basedOn w:val="Normal"/>
    <w:semiHidden/>
    <w:rPr>
      <w:rFonts w:ascii="Courier New" w:hAnsi="Courier New" w:cs="Courier New"/>
    </w:rPr>
  </w:style>
  <w:style w:type="paragraph" w:styleId="Encabezadodelista">
    <w:name w:val="toa heading"/>
    <w:basedOn w:val="Normal"/>
    <w:next w:val="Textoconsangra"/>
    <w:semiHidden/>
    <w:pPr>
      <w:keepNext/>
      <w:spacing w:before="240" w:after="120" w:line="360" w:lineRule="exact"/>
    </w:pPr>
    <w:rPr>
      <w:rFonts w:ascii="Arial" w:hAnsi="Arial" w:cs="Arial"/>
      <w:b/>
      <w:kern w:val="28"/>
      <w:sz w:val="28"/>
      <w:szCs w:val="28"/>
    </w:rPr>
  </w:style>
  <w:style w:type="paragraph" w:styleId="Listaconvietas">
    <w:name w:val="List Bullet"/>
    <w:basedOn w:val="Normal"/>
    <w:pPr>
      <w:numPr>
        <w:numId w:val="3"/>
      </w:numPr>
      <w:spacing w:after="200" w:line="240" w:lineRule="exact"/>
      <w:ind w:left="720"/>
    </w:pPr>
    <w:rPr>
      <w:spacing w:val="10"/>
      <w:sz w:val="17"/>
      <w:szCs w:val="17"/>
    </w:rPr>
  </w:style>
  <w:style w:type="paragraph" w:styleId="Listaconnmeros">
    <w:name w:val="List Number"/>
    <w:pPr>
      <w:numPr>
        <w:numId w:val="6"/>
      </w:numPr>
      <w:spacing w:after="200" w:line="240" w:lineRule="exact"/>
    </w:pPr>
    <w:rPr>
      <w:rFonts w:ascii="Tahoma" w:hAnsi="Tahoma" w:cs="Tahoma"/>
      <w:spacing w:val="10"/>
      <w:sz w:val="17"/>
      <w:szCs w:val="17"/>
      <w:lang w:eastAsia="es-ES" w:bidi="hi-IN"/>
    </w:rPr>
  </w:style>
  <w:style w:type="paragraph" w:styleId="Ttulo">
    <w:name w:val="Title"/>
    <w:basedOn w:val="Normal"/>
    <w:next w:val="Normal"/>
    <w:qFormat/>
    <w:pPr>
      <w:keepNext/>
      <w:keepLines/>
      <w:spacing w:before="600" w:after="40"/>
      <w:ind w:left="0"/>
    </w:pPr>
    <w:rPr>
      <w:spacing w:val="20"/>
      <w:kern w:val="28"/>
      <w:sz w:val="48"/>
      <w:szCs w:val="48"/>
    </w:rPr>
  </w:style>
  <w:style w:type="character" w:customStyle="1" w:styleId="TextoindependienteCar">
    <w:name w:val="Texto independiente Car"/>
    <w:basedOn w:val="Fuentedeprrafopredeter"/>
    <w:link w:val="Textoindependiente"/>
    <w:locked/>
    <w:rPr>
      <w:rFonts w:ascii="Tahoma" w:hAnsi="Tahoma" w:hint="default"/>
      <w:spacing w:val="10"/>
      <w:sz w:val="17"/>
      <w:lang w:val="es-ES" w:eastAsia="es-ES" w:bidi="es-ES"/>
    </w:rPr>
  </w:style>
  <w:style w:type="paragraph" w:styleId="Textodeglobo">
    <w:name w:val="Balloon Text"/>
    <w:basedOn w:val="Normal"/>
    <w:semiHidden/>
    <w:rPr>
      <w:rFonts w:cs="Times New Roman"/>
      <w:sz w:val="16"/>
      <w:szCs w:val="16"/>
    </w:rPr>
  </w:style>
  <w:style w:type="paragraph" w:customStyle="1" w:styleId="SubtitleSecondPage">
    <w:name w:val="Subtitle Second Page"/>
    <w:pPr>
      <w:spacing w:after="200"/>
    </w:pPr>
    <w:rPr>
      <w:rFonts w:ascii="Tahoma" w:hAnsi="Tahoma" w:cs="Tahoma"/>
      <w:i/>
      <w:iCs/>
      <w:color w:val="808080"/>
      <w:spacing w:val="10"/>
      <w:lang w:val="es-ES" w:eastAsia="es-ES" w:bidi="es-ES"/>
    </w:rPr>
  </w:style>
  <w:style w:type="paragraph" w:customStyle="1" w:styleId="TableTextBold">
    <w:name w:val="Table Text Bold"/>
    <w:rPr>
      <w:rFonts w:ascii="Tahoma" w:hAnsi="Tahoma" w:cs="Tahoma"/>
      <w:b/>
      <w:spacing w:val="6"/>
      <w:sz w:val="15"/>
      <w:szCs w:val="15"/>
      <w:lang w:val="es-ES" w:eastAsia="es-ES" w:bidi="es-ES"/>
    </w:rPr>
  </w:style>
  <w:style w:type="character" w:customStyle="1" w:styleId="BlockQuotationChar">
    <w:name w:val="Block Quotation Char"/>
    <w:basedOn w:val="Fuentedeprrafopredeter"/>
    <w:link w:val="BlockQuotation"/>
    <w:locked/>
    <w:rPr>
      <w:rFonts w:ascii="Tahoma" w:hAnsi="Tahoma" w:hint="default"/>
      <w:i/>
      <w:iCs w:val="0"/>
      <w:spacing w:val="10"/>
      <w:sz w:val="17"/>
      <w:lang w:val="es-ES" w:eastAsia="es-ES" w:bidi="es-ES"/>
    </w:rPr>
  </w:style>
  <w:style w:type="paragraph" w:customStyle="1" w:styleId="BlockQuotation">
    <w:name w:val="Block Quotation"/>
    <w:basedOn w:val="Textoindependiente"/>
    <w:link w:val="BlockQuotationChar"/>
    <w:pPr>
      <w:keepLines/>
      <w:spacing w:after="120"/>
      <w:ind w:left="360"/>
    </w:pPr>
    <w:rPr>
      <w:i/>
      <w:lang w:val="es-ES" w:bidi="es-ES"/>
    </w:rPr>
  </w:style>
  <w:style w:type="paragraph" w:customStyle="1" w:styleId="SubtitleItalic">
    <w:name w:val="Subtitle Italic"/>
    <w:next w:val="Textoindependiente"/>
    <w:pPr>
      <w:spacing w:after="200" w:line="320" w:lineRule="exact"/>
    </w:pPr>
    <w:rPr>
      <w:rFonts w:ascii="Tahoma" w:hAnsi="Tahoma" w:cs="Tahoma"/>
      <w:i/>
      <w:color w:val="808080"/>
      <w:spacing w:val="20"/>
      <w:kern w:val="28"/>
      <w:sz w:val="28"/>
      <w:szCs w:val="28"/>
      <w:lang w:val="es-ES" w:eastAsia="es-ES" w:bidi="es-ES"/>
    </w:rPr>
  </w:style>
  <w:style w:type="character" w:customStyle="1" w:styleId="TitleCoverChar">
    <w:name w:val="Title Cover Char"/>
    <w:basedOn w:val="Fuentedeprrafopredeter"/>
    <w:link w:val="TitleCover"/>
    <w:locked/>
    <w:rPr>
      <w:rFonts w:ascii="Tahoma" w:hAnsi="Tahoma" w:hint="default"/>
      <w:b/>
      <w:bCs w:val="0"/>
      <w:spacing w:val="20"/>
      <w:kern w:val="28"/>
      <w:sz w:val="60"/>
      <w:szCs w:val="72"/>
      <w:lang w:val="es-ES" w:eastAsia="es-ES" w:bidi="es-ES"/>
    </w:rPr>
  </w:style>
  <w:style w:type="paragraph" w:customStyle="1" w:styleId="TitleCover">
    <w:name w:val="Title Cover"/>
    <w:basedOn w:val="Normal"/>
    <w:next w:val="SubtitleItalic"/>
    <w:link w:val="TitleCoverChar"/>
    <w:pPr>
      <w:keepNext/>
      <w:keepLines/>
      <w:spacing w:before="1600" w:after="200" w:line="600" w:lineRule="exact"/>
      <w:ind w:left="0"/>
    </w:pPr>
    <w:rPr>
      <w:b/>
      <w:spacing w:val="20"/>
      <w:kern w:val="28"/>
      <w:sz w:val="60"/>
      <w:szCs w:val="60"/>
      <w:lang w:val="es-ES" w:bidi="es-ES"/>
    </w:rPr>
  </w:style>
  <w:style w:type="paragraph" w:customStyle="1" w:styleId="CompanyName">
    <w:name w:val="Company Name"/>
    <w:basedOn w:val="Normal"/>
    <w:pPr>
      <w:keepNext/>
      <w:keepLines/>
      <w:pBdr>
        <w:bottom w:val="single" w:sz="6" w:space="2" w:color="999999"/>
      </w:pBdr>
      <w:spacing w:line="220" w:lineRule="atLeast"/>
      <w:ind w:left="0"/>
    </w:pPr>
    <w:rPr>
      <w:spacing w:val="10"/>
      <w:kern w:val="28"/>
      <w:sz w:val="32"/>
      <w:szCs w:val="32"/>
      <w:lang w:val="es-ES" w:bidi="es-ES"/>
    </w:rPr>
  </w:style>
  <w:style w:type="paragraph" w:customStyle="1" w:styleId="TableText">
    <w:name w:val="Table Text"/>
    <w:pPr>
      <w:spacing w:before="40" w:line="200" w:lineRule="atLeast"/>
    </w:pPr>
    <w:rPr>
      <w:rFonts w:ascii="Tahoma" w:hAnsi="Tahoma" w:cs="Tahoma"/>
      <w:spacing w:val="6"/>
      <w:sz w:val="15"/>
      <w:szCs w:val="15"/>
      <w:lang w:val="es-ES" w:eastAsia="es-ES" w:bidi="es-ES"/>
    </w:rPr>
  </w:style>
  <w:style w:type="character" w:customStyle="1" w:styleId="IndentedBodyTextChar">
    <w:name w:val="Indented Body Text Char"/>
    <w:basedOn w:val="Fuentedeprrafopredeter"/>
    <w:link w:val="IndentedBodyText"/>
    <w:locked/>
    <w:rPr>
      <w:rFonts w:ascii="Verdana" w:hAnsi="Verdana" w:hint="default"/>
      <w:sz w:val="17"/>
      <w:lang w:val="es-ES" w:eastAsia="es-ES" w:bidi="es-ES"/>
    </w:rPr>
  </w:style>
  <w:style w:type="paragraph" w:customStyle="1" w:styleId="IndentedBodyText">
    <w:name w:val="Indented Body Text"/>
    <w:basedOn w:val="Normal"/>
    <w:link w:val="IndentedBodyTextChar"/>
    <w:pPr>
      <w:spacing w:after="80" w:line="312" w:lineRule="auto"/>
      <w:ind w:left="360"/>
    </w:pPr>
    <w:rPr>
      <w:rFonts w:ascii="Verdana" w:hAnsi="Verdana" w:cs="Verdana"/>
      <w:sz w:val="17"/>
      <w:szCs w:val="17"/>
      <w:lang w:val="es-ES" w:bidi="es-ES"/>
    </w:rPr>
  </w:style>
  <w:style w:type="character" w:styleId="Refdenotaalpie">
    <w:name w:val="footnote reference"/>
    <w:semiHidden/>
    <w:rPr>
      <w:vertAlign w:val="superscript"/>
    </w:rPr>
  </w:style>
  <w:style w:type="character" w:styleId="Refdecomentario">
    <w:name w:val="annotation reference"/>
    <w:semiHidden/>
    <w:rPr>
      <w:sz w:val="16"/>
    </w:rPr>
  </w:style>
  <w:style w:type="character" w:styleId="Refdenotaalfinal">
    <w:name w:val="endnote reference"/>
    <w:semiHidden/>
    <w:rPr>
      <w:b/>
      <w:bCs w:val="0"/>
      <w:vertAlign w:val="superscript"/>
    </w:rPr>
  </w:style>
  <w:style w:type="character" w:customStyle="1" w:styleId="Lead-inEmphasis">
    <w:name w:val="Lead-in Emphasis"/>
    <w:rPr>
      <w:rFonts w:ascii="Tahoma" w:hAnsi="Tahoma" w:hint="default"/>
      <w:b/>
      <w:bCs w:val="0"/>
      <w:spacing w:val="4"/>
      <w:kern w:val="0"/>
      <w:lang w:val="es-ES" w:eastAsia="es-ES" w:bidi="es-ES"/>
    </w:rPr>
  </w:style>
  <w:style w:type="character" w:styleId="Nmerodepgina">
    <w:name w:val="page number"/>
    <w:basedOn w:val="Fuentedeprrafopredeter"/>
  </w:style>
  <w:style w:type="paragraph" w:styleId="TtuloTDC">
    <w:name w:val="TOC Heading"/>
    <w:basedOn w:val="Ttulo1"/>
    <w:next w:val="Normal"/>
    <w:uiPriority w:val="39"/>
    <w:unhideWhenUsed/>
    <w:qFormat/>
    <w:rsid w:val="00324AF0"/>
    <w:pPr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sz w:val="32"/>
      <w:szCs w:val="32"/>
      <w:lang w:val="es-ES" w:bidi="ar-SA"/>
    </w:rPr>
  </w:style>
  <w:style w:type="character" w:styleId="Hipervnculo">
    <w:name w:val="Hyperlink"/>
    <w:basedOn w:val="Fuentedeprrafopredeter"/>
    <w:uiPriority w:val="99"/>
    <w:unhideWhenUsed/>
    <w:rsid w:val="00324AF0"/>
    <w:rPr>
      <w:color w:val="0000FF" w:themeColor="hyperlink"/>
      <w:u w:val="single"/>
    </w:rPr>
  </w:style>
  <w:style w:type="table" w:styleId="Tablaconcuadrcula">
    <w:name w:val="Table Grid"/>
    <w:basedOn w:val="Tablanormal"/>
    <w:rsid w:val="00BE45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rsid w:val="00DE2348"/>
    <w:rPr>
      <w:color w:val="800080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F5BE9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rsid w:val="00294058"/>
    <w:rPr>
      <w:rFonts w:ascii="Tahoma" w:hAnsi="Tahoma" w:cs="Tahoma"/>
      <w:b/>
      <w:spacing w:val="10"/>
      <w:kern w:val="28"/>
      <w:lang w:eastAsia="es-ES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722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mazon.es/-/en/dp/B0C8CHZKJ1" TargetMode="External"/><Relationship Id="rId18" Type="http://schemas.openxmlformats.org/officeDocument/2006/relationships/hyperlink" Target="https://www.amazon.es/Preciva-Pelacables-Profesional-Herramienta-Multifunci%C3%B3n/dp/B0CMQ1ZRQ8" TargetMode="External"/><Relationship Id="rId26" Type="http://schemas.openxmlformats.org/officeDocument/2006/relationships/hyperlink" Target="https://www.leroymerlin.es/productos/deshumidificador-eficiente-para-el-hogar-portatil-y-de-bajo-consumo-blanco-tamano-de-habitacion-15-m2-caudal-de-aire-1-5-m-93826120.html" TargetMode="External"/><Relationship Id="rId39" Type="http://schemas.openxmlformats.org/officeDocument/2006/relationships/image" Target="media/image7.png"/><Relationship Id="rId21" Type="http://schemas.openxmlformats.org/officeDocument/2006/relationships/hyperlink" Target="https://www.tindie.com/products/bugrovs2012/8-channel-i2c-electromagnetic-relay-module-opto/" TargetMode="External"/><Relationship Id="rId34" Type="http://schemas.openxmlformats.org/officeDocument/2006/relationships/hyperlink" Target="https://www.digikey.es/es/products/detail/adafruit-industries-llc/2935/6227071" TargetMode="External"/><Relationship Id="rId42" Type="http://schemas.openxmlformats.org/officeDocument/2006/relationships/hyperlink" Target="https://cdn-learn.adafruit.com/downloads/pdf/adafruit-stemma-soil-sensor-i2c-capacitive-moisture-sensor.pdf" TargetMode="External"/><Relationship Id="rId47" Type="http://schemas.openxmlformats.org/officeDocument/2006/relationships/image" Target="media/image12.png"/><Relationship Id="rId50" Type="http://schemas.openxmlformats.org/officeDocument/2006/relationships/image" Target="media/image14.jpe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es.aliexpress.com/item/1005007008409625.html" TargetMode="External"/><Relationship Id="rId29" Type="http://schemas.openxmlformats.org/officeDocument/2006/relationships/image" Target="media/image1.png"/><Relationship Id="rId11" Type="http://schemas.openxmlformats.org/officeDocument/2006/relationships/hyperlink" Target="https://www.amazon.es/ARDUINO-MKR-WIFI-1010-ABX00023/dp/B07FYFF5YZ/ref=asc_df_B07FYFF5YZ?mcid=19bfd3a5e60234389607433262578ab7&amp;tag=googshopes-21&amp;linkCode=df0&amp;hvadid=699763564555&amp;hvpos=&amp;hvnetw=g&amp;hvrand=16805117903182050605&amp;hvpone=&amp;hvptwo=&amp;hvqmt=&amp;hvdev=c&amp;hvdvcmdl=&amp;hvlocint=&amp;hvlocphy=1005471&amp;hvtargid=pla-568618722933&amp;psc=1&amp;hvocijid=16805117903182050605-B07FYFF5YZ-&amp;hvexpln=0" TargetMode="External"/><Relationship Id="rId24" Type="http://schemas.openxmlformats.org/officeDocument/2006/relationships/hyperlink" Target="https://es.aliexpress.com/item/1005007893354989.html?spm=a2g0o.productlist.main.1.49469PUk9PUkWA&amp;algo_pvid=c7054d5e-5102-467a-a694-d08d7b64771f&amp;algo_exp_id=c7054d5e-5102-467a-a694-d08d7b64771f-0&amp;pdp_ext_f=%7B%22order%22%3A%227%22%2C%22eval%22%3A%221%22%2C%22fromPage%22%3A%22search%22%7D&amp;pdp_npi=6%40dis%21EUR%218.10%217.29%21%21%2165.01%2158.51%21%40211b813f17626913389886846e1292%2112000042744788096%21sea%21ES%216225465121%21X%211%210%21n_tag%3A-29919%3Bd%3A5116ad20%3Bm03_new_user%3A-29895&amp;curPageLogUid=R73KgMLyuEsj&amp;utparam-url=scene%3Asearch%7Cquery_from%3A%7Cx_object_id%3A1005007893354989%7C_p_origin_prod%3A" TargetMode="External"/><Relationship Id="rId32" Type="http://schemas.openxmlformats.org/officeDocument/2006/relationships/hyperlink" Target="https://www.amazon.es/-/en/dp/B0C8CHZKJ1" TargetMode="External"/><Relationship Id="rId37" Type="http://schemas.openxmlformats.org/officeDocument/2006/relationships/image" Target="media/image5.jpeg"/><Relationship Id="rId40" Type="http://schemas.openxmlformats.org/officeDocument/2006/relationships/image" Target="media/image8.png"/><Relationship Id="rId45" Type="http://schemas.openxmlformats.org/officeDocument/2006/relationships/image" Target="media/image11.png"/><Relationship Id="rId53" Type="http://schemas.openxmlformats.org/officeDocument/2006/relationships/image" Target="media/image17.jpe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hyperlink" Target="https://www.amazon.es/-/en/dp/B0DXDZ5LPP" TargetMode="External"/><Relationship Id="rId31" Type="http://schemas.openxmlformats.org/officeDocument/2006/relationships/image" Target="media/image2.png"/><Relationship Id="rId44" Type="http://schemas.openxmlformats.org/officeDocument/2006/relationships/hyperlink" Target="https://robu.in/wp-content/uploads/2021/08/NKP-Peristaltic-Pump-Data-Sheet.pdf?utm_source=chatgpt.com" TargetMode="External"/><Relationship Id="rId52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es.aliexpress.com/item/1005007470952627.html" TargetMode="External"/><Relationship Id="rId22" Type="http://schemas.openxmlformats.org/officeDocument/2006/relationships/hyperlink" Target="https://www.digikey.es/es/products/detail/adafruit-industries-llc/4026/9745252?srsltid=AfmBOopLmWP_FRfDq4u3r7k3OqkATNUjI72W0ph2crW_YvEO1vdYk4Dhtxg" TargetMode="External"/><Relationship Id="rId27" Type="http://schemas.openxmlformats.org/officeDocument/2006/relationships/hyperlink" Target="https://cecotec.es/aires-acondicionados-portatiles/forceclima-7400-soundless-touch-08171-04?attributiontoken=ChM5NTMyNjEyNDQxNzM4NDI4MDM3EAIaI3NpbWlsYXItaXRfc2ltaWxhci1pdF8xNjg0NzQzMTAwOTYzIhVzaW1pbGFyLWl0ZW1zLWRlZmF1bHQoADogjPLREvfx0RKt8tES-vHRErTx0RKP8tESsvHREqny0RI" TargetMode="External"/><Relationship Id="rId30" Type="http://schemas.openxmlformats.org/officeDocument/2006/relationships/hyperlink" Target="https://docs.arduino.cc/resources/datasheets/ABX00073-datasheet.pdf" TargetMode="External"/><Relationship Id="rId35" Type="http://schemas.openxmlformats.org/officeDocument/2006/relationships/image" Target="media/image4.jpeg"/><Relationship Id="rId43" Type="http://schemas.openxmlformats.org/officeDocument/2006/relationships/image" Target="media/image10.png"/><Relationship Id="rId48" Type="http://schemas.openxmlformats.org/officeDocument/2006/relationships/hyperlink" Target="https://es.aliexpress.com/item/1005008785449657.html" TargetMode="External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15.png"/><Relationship Id="rId3" Type="http://schemas.openxmlformats.org/officeDocument/2006/relationships/customXml" Target="../customXml/item3.xml"/><Relationship Id="rId12" Type="http://schemas.openxmlformats.org/officeDocument/2006/relationships/hyperlink" Target="https://store.arduino.cc/products/mkr-iot-carrier-rev2?utm_source=google&amp;utm_medium=cpc&amp;utm_campaign=EU-Pmax&amp;gad_source=1&amp;gad_campaignid=22591753150&amp;gbraid=0AAAAACbEa85SwCrDVKvQpopGfaJVhBbkz&amp;gclid=CjwKCAiAw9vIBhBBEiwAraSATpMwgpCc-eNDvrS7HolArDbsErE_PIZsEJOjNiIB4Y6_hadVRLt_NBoCIVAQAvD_BwE" TargetMode="External"/><Relationship Id="rId17" Type="http://schemas.openxmlformats.org/officeDocument/2006/relationships/hyperlink" Target="https://es.aliexpress.com/item/1005007008409625.html" TargetMode="External"/><Relationship Id="rId25" Type="http://schemas.openxmlformats.org/officeDocument/2006/relationships/hyperlink" Target="https://es.aliexpress.com/item/1005008568962671.html?spm=a2g0o.productlist.main.3.736e47b1LL72FY&amp;algo_pvid=3afa3a21-15f7-4a29-8359-dc443a97e1c3&amp;algo_exp_id=3afa3a21-15f7-4a29-8359-dc443a97e1c3-2&amp;pdp_ext_f=%7B%22order%22%3A%2291%22%2C%22eval%22%3A%221%22%2C%22fromPage%22%3A%22search%22%7D&amp;pdp_npi=6%40dis%21EUR%2121.29%219.79%21%21%21171.59%2178.93%21%40211b813f17631617899462609e12a3%2112000045755400941%21sea%21ES%216225465121%21X%211%210%21n_tag%3A-29919%3Bd%3A5116ad20%3Bm03_new_user%3A-29895&amp;curPageLogUid=hL3NAoTn8mza&amp;utparam-url=scene%3Asearch%7Cquery_from%3A%7Cx_object_id%3A1005008568962671%7C_p_origin_prod%3A" TargetMode="External"/><Relationship Id="rId33" Type="http://schemas.openxmlformats.org/officeDocument/2006/relationships/image" Target="media/image3.jpeg"/><Relationship Id="rId38" Type="http://schemas.openxmlformats.org/officeDocument/2006/relationships/image" Target="media/image6.png"/><Relationship Id="rId46" Type="http://schemas.openxmlformats.org/officeDocument/2006/relationships/hyperlink" Target="https://es.aliexpress.com/item/1005008793151500.html" TargetMode="External"/><Relationship Id="rId20" Type="http://schemas.openxmlformats.org/officeDocument/2006/relationships/hyperlink" Target="https://www.digikey.es/es/products/detail/adafruit-industries-llc/2935/6227071?s=N4IgTCBcDaIAoHkDqBRASgAjSgMgQQE0MBZBAEQFUcUQBdAXyA" TargetMode="External"/><Relationship Id="rId41" Type="http://schemas.openxmlformats.org/officeDocument/2006/relationships/image" Target="media/image9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es.aliexpress.com/item/1005006647928006.html" TargetMode="External"/><Relationship Id="rId23" Type="http://schemas.openxmlformats.org/officeDocument/2006/relationships/hyperlink" Target="https://es.aliexpress.com/item/1005008793151500.html?spm=a2g0o.tesla.0.0.1183omKwomKwNJ&amp;afTraceInfo=1005008793151500__pc__c_ppc_item_bridge_pc_same_wf__blWMF3L__1760306898451&amp;gatewayAdapt=glo2esp" TargetMode="External"/><Relationship Id="rId28" Type="http://schemas.openxmlformats.org/officeDocument/2006/relationships/hyperlink" Target="https://docs.arduino.cc/resources/datasheets/ABX00023-datasheet.pdf" TargetMode="External"/><Relationship Id="rId36" Type="http://schemas.openxmlformats.org/officeDocument/2006/relationships/hyperlink" Target="https://www.tindie.com/products/bugrovs2012/8-channel-i2c-electromagnetic-relay-module-opto/" TargetMode="External"/><Relationship Id="rId49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orre\AppData\Roaming\Microsoft\Templates\Informe%20empresarial%20(tema%20Moder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arketSpecific xmlns="2958f784-0ef9-4616-b22d-512a8cad1f0d">false</MarketSpecific>
    <ApprovalStatus xmlns="2958f784-0ef9-4616-b22d-512a8cad1f0d">InProgress</ApprovalStatus>
    <LocComments xmlns="2958f784-0ef9-4616-b22d-512a8cad1f0d" xsi:nil="true"/>
    <DirectSourceMarket xmlns="2958f784-0ef9-4616-b22d-512a8cad1f0d">english</DirectSourceMarket>
    <ThumbnailAssetId xmlns="2958f784-0ef9-4616-b22d-512a8cad1f0d" xsi:nil="true"/>
    <PrimaryImageGen xmlns="2958f784-0ef9-4616-b22d-512a8cad1f0d">true</PrimaryImageGen>
    <LegacyData xmlns="2958f784-0ef9-4616-b22d-512a8cad1f0d" xsi:nil="true"/>
    <TPFriendlyName xmlns="2958f784-0ef9-4616-b22d-512a8cad1f0d" xsi:nil="true"/>
    <NumericId xmlns="2958f784-0ef9-4616-b22d-512a8cad1f0d" xsi:nil="true"/>
    <LocRecommendedHandoff xmlns="2958f784-0ef9-4616-b22d-512a8cad1f0d" xsi:nil="true"/>
    <BlockPublish xmlns="2958f784-0ef9-4616-b22d-512a8cad1f0d">false</BlockPublish>
    <BusinessGroup xmlns="2958f784-0ef9-4616-b22d-512a8cad1f0d" xsi:nil="true"/>
    <OpenTemplate xmlns="2958f784-0ef9-4616-b22d-512a8cad1f0d">true</OpenTemplate>
    <SourceTitle xmlns="2958f784-0ef9-4616-b22d-512a8cad1f0d">Business report (Contemporary design)</SourceTitle>
    <APEditor xmlns="2958f784-0ef9-4616-b22d-512a8cad1f0d">
      <UserInfo>
        <DisplayName/>
        <AccountId xsi:nil="true"/>
        <AccountType/>
      </UserInfo>
    </APEditor>
    <UALocComments xmlns="2958f784-0ef9-4616-b22d-512a8cad1f0d">2007 Template UpLeveling Do Not HandOff</UALocComments>
    <IntlLangReviewDate xmlns="2958f784-0ef9-4616-b22d-512a8cad1f0d" xsi:nil="true"/>
    <PublishStatusLookup xmlns="2958f784-0ef9-4616-b22d-512a8cad1f0d">
      <Value>656865</Value>
      <Value>656909</Value>
    </PublishStatusLookup>
    <ParentAssetId xmlns="2958f784-0ef9-4616-b22d-512a8cad1f0d" xsi:nil="true"/>
    <FeatureTagsTaxHTField0 xmlns="2958f784-0ef9-4616-b22d-512a8cad1f0d">
      <Terms xmlns="http://schemas.microsoft.com/office/infopath/2007/PartnerControls"/>
    </FeatureTagsTaxHTField0>
    <MachineTranslated xmlns="2958f784-0ef9-4616-b22d-512a8cad1f0d">false</MachineTranslated>
    <Providers xmlns="2958f784-0ef9-4616-b22d-512a8cad1f0d" xsi:nil="true"/>
    <OriginalSourceMarket xmlns="2958f784-0ef9-4616-b22d-512a8cad1f0d">english</OriginalSourceMarket>
    <APDescription xmlns="2958f784-0ef9-4616-b22d-512a8cad1f0d">Craft a professional marketing plan using this report template; it includes instructions, and tips to assist in the creation process. 
</APDescription>
    <ContentItem xmlns="2958f784-0ef9-4616-b22d-512a8cad1f0d" xsi:nil="true"/>
    <ClipArtFilename xmlns="2958f784-0ef9-4616-b22d-512a8cad1f0d" xsi:nil="true"/>
    <TPInstallLocation xmlns="2958f784-0ef9-4616-b22d-512a8cad1f0d" xsi:nil="true"/>
    <TimesCloned xmlns="2958f784-0ef9-4616-b22d-512a8cad1f0d" xsi:nil="true"/>
    <PublishTargets xmlns="2958f784-0ef9-4616-b22d-512a8cad1f0d">OfficeOnline,OfficeOnlineVNext</PublishTargets>
    <AcquiredFrom xmlns="2958f784-0ef9-4616-b22d-512a8cad1f0d">Internal MS</AcquiredFrom>
    <AssetStart xmlns="2958f784-0ef9-4616-b22d-512a8cad1f0d">2012-01-13T21:06:00+00:00</AssetStart>
    <FriendlyTitle xmlns="2958f784-0ef9-4616-b22d-512a8cad1f0d" xsi:nil="true"/>
    <Provider xmlns="2958f784-0ef9-4616-b22d-512a8cad1f0d" xsi:nil="true"/>
    <LastHandOff xmlns="2958f784-0ef9-4616-b22d-512a8cad1f0d" xsi:nil="true"/>
    <Manager xmlns="2958f784-0ef9-4616-b22d-512a8cad1f0d" xsi:nil="true"/>
    <UALocRecommendation xmlns="2958f784-0ef9-4616-b22d-512a8cad1f0d">Localize</UALocRecommendation>
    <ArtSampleDocs xmlns="2958f784-0ef9-4616-b22d-512a8cad1f0d" xsi:nil="true"/>
    <UACurrentWords xmlns="2958f784-0ef9-4616-b22d-512a8cad1f0d" xsi:nil="true"/>
    <TPClientViewer xmlns="2958f784-0ef9-4616-b22d-512a8cad1f0d" xsi:nil="true"/>
    <TemplateStatus xmlns="2958f784-0ef9-4616-b22d-512a8cad1f0d">Complete</TemplateStatus>
    <ShowIn xmlns="2958f784-0ef9-4616-b22d-512a8cad1f0d">Show everywhere</ShowIn>
    <CSXHash xmlns="2958f784-0ef9-4616-b22d-512a8cad1f0d" xsi:nil="true"/>
    <Downloads xmlns="2958f784-0ef9-4616-b22d-512a8cad1f0d">0</Downloads>
    <VoteCount xmlns="2958f784-0ef9-4616-b22d-512a8cad1f0d" xsi:nil="true"/>
    <OOCacheId xmlns="2958f784-0ef9-4616-b22d-512a8cad1f0d" xsi:nil="true"/>
    <IsDeleted xmlns="2958f784-0ef9-4616-b22d-512a8cad1f0d">false</IsDeleted>
    <InternalTagsTaxHTField0 xmlns="2958f784-0ef9-4616-b22d-512a8cad1f0d">
      <Terms xmlns="http://schemas.microsoft.com/office/infopath/2007/PartnerControls"/>
    </InternalTagsTaxHTField0>
    <UANotes xmlns="2958f784-0ef9-4616-b22d-512a8cad1f0d">2003 to 2007 conversion</UANotes>
    <AssetExpire xmlns="2958f784-0ef9-4616-b22d-512a8cad1f0d">2035-01-01T08:00:00+00:00</AssetExpire>
    <CSXSubmissionMarket xmlns="2958f784-0ef9-4616-b22d-512a8cad1f0d" xsi:nil="true"/>
    <DSATActionTaken xmlns="2958f784-0ef9-4616-b22d-512a8cad1f0d" xsi:nil="true"/>
    <SubmitterId xmlns="2958f784-0ef9-4616-b22d-512a8cad1f0d" xsi:nil="true"/>
    <EditorialTags xmlns="2958f784-0ef9-4616-b22d-512a8cad1f0d" xsi:nil="true"/>
    <TPExecutable xmlns="2958f784-0ef9-4616-b22d-512a8cad1f0d" xsi:nil="true"/>
    <CSXSubmissionDate xmlns="2958f784-0ef9-4616-b22d-512a8cad1f0d" xsi:nil="true"/>
    <CSXUpdate xmlns="2958f784-0ef9-4616-b22d-512a8cad1f0d">false</CSXUpdate>
    <AssetType xmlns="2958f784-0ef9-4616-b22d-512a8cad1f0d">TP</AssetType>
    <ApprovalLog xmlns="2958f784-0ef9-4616-b22d-512a8cad1f0d" xsi:nil="true"/>
    <BugNumber xmlns="2958f784-0ef9-4616-b22d-512a8cad1f0d" xsi:nil="true"/>
    <OriginAsset xmlns="2958f784-0ef9-4616-b22d-512a8cad1f0d" xsi:nil="true"/>
    <TPComponent xmlns="2958f784-0ef9-4616-b22d-512a8cad1f0d" xsi:nil="true"/>
    <Milestone xmlns="2958f784-0ef9-4616-b22d-512a8cad1f0d" xsi:nil="true"/>
    <RecommendationsModifier xmlns="2958f784-0ef9-4616-b22d-512a8cad1f0d" xsi:nil="true"/>
    <Description0 xmlns="fb5acd76-e9f3-4601-9d69-91f53ab96ae6" xsi:nil="true"/>
    <Component xmlns="fb5acd76-e9f3-4601-9d69-91f53ab96ae6" xsi:nil="true"/>
    <AssetId xmlns="2958f784-0ef9-4616-b22d-512a8cad1f0d">TP102815784</AssetId>
    <PolicheckWords xmlns="2958f784-0ef9-4616-b22d-512a8cad1f0d" xsi:nil="true"/>
    <TPLaunchHelpLink xmlns="2958f784-0ef9-4616-b22d-512a8cad1f0d" xsi:nil="true"/>
    <IntlLocPriority xmlns="2958f784-0ef9-4616-b22d-512a8cad1f0d" xsi:nil="true"/>
    <TPApplication xmlns="2958f784-0ef9-4616-b22d-512a8cad1f0d" xsi:nil="true"/>
    <IntlLangReviewer xmlns="2958f784-0ef9-4616-b22d-512a8cad1f0d" xsi:nil="true"/>
    <HandoffToMSDN xmlns="2958f784-0ef9-4616-b22d-512a8cad1f0d" xsi:nil="true"/>
    <PlannedPubDate xmlns="2958f784-0ef9-4616-b22d-512a8cad1f0d" xsi:nil="true"/>
    <CrawlForDependencies xmlns="2958f784-0ef9-4616-b22d-512a8cad1f0d">false</CrawlForDependencies>
    <LocLastLocAttemptVersionLookup xmlns="2958f784-0ef9-4616-b22d-512a8cad1f0d">780738</LocLastLocAttemptVersionLookup>
    <TrustLevel xmlns="2958f784-0ef9-4616-b22d-512a8cad1f0d">1 Microsoft Managed Content</TrustLevel>
    <CampaignTagsTaxHTField0 xmlns="2958f784-0ef9-4616-b22d-512a8cad1f0d">
      <Terms xmlns="http://schemas.microsoft.com/office/infopath/2007/PartnerControls"/>
    </CampaignTagsTaxHTField0>
    <TPNamespace xmlns="2958f784-0ef9-4616-b22d-512a8cad1f0d" xsi:nil="true"/>
    <TaxCatchAll xmlns="2958f784-0ef9-4616-b22d-512a8cad1f0d"/>
    <IsSearchable xmlns="2958f784-0ef9-4616-b22d-512a8cad1f0d">true</IsSearchable>
    <TemplateTemplateType xmlns="2958f784-0ef9-4616-b22d-512a8cad1f0d">Visio (std) 2007 Default</TemplateTemplateType>
    <Markets xmlns="2958f784-0ef9-4616-b22d-512a8cad1f0d"/>
    <IntlLangReview xmlns="2958f784-0ef9-4616-b22d-512a8cad1f0d">false</IntlLangReview>
    <UAProjectedTotalWords xmlns="2958f784-0ef9-4616-b22d-512a8cad1f0d" xsi:nil="true"/>
    <OutputCachingOn xmlns="2958f784-0ef9-4616-b22d-512a8cad1f0d">false</OutputCachingOn>
    <AverageRating xmlns="2958f784-0ef9-4616-b22d-512a8cad1f0d" xsi:nil="true"/>
    <APAuthor xmlns="2958f784-0ef9-4616-b22d-512a8cad1f0d">
      <UserInfo>
        <DisplayName/>
        <AccountId>2721</AccountId>
        <AccountType/>
      </UserInfo>
    </APAuthor>
    <TPCommandLine xmlns="2958f784-0ef9-4616-b22d-512a8cad1f0d" xsi:nil="true"/>
    <LocManualTestRequired xmlns="2958f784-0ef9-4616-b22d-512a8cad1f0d">false</LocManualTestRequired>
    <TPAppVersion xmlns="2958f784-0ef9-4616-b22d-512a8cad1f0d" xsi:nil="true"/>
    <EditorialStatus xmlns="2958f784-0ef9-4616-b22d-512a8cad1f0d">Complete</EditorialStatus>
    <LastModifiedDateTime xmlns="2958f784-0ef9-4616-b22d-512a8cad1f0d" xsi:nil="true"/>
    <TPLaunchHelpLinkType xmlns="2958f784-0ef9-4616-b22d-512a8cad1f0d">Template</TPLaunchHelpLinkType>
    <OriginalRelease xmlns="2958f784-0ef9-4616-b22d-512a8cad1f0d">14</OriginalRelease>
    <ScenarioTagsTaxHTField0 xmlns="2958f784-0ef9-4616-b22d-512a8cad1f0d">
      <Terms xmlns="http://schemas.microsoft.com/office/infopath/2007/PartnerControls"/>
    </ScenarioTagsTaxHTField0>
    <LocalizationTagsTaxHTField0 xmlns="2958f784-0ef9-4616-b22d-512a8cad1f0d">
      <Terms xmlns="http://schemas.microsoft.com/office/infopath/2007/PartnerControls"/>
    </LocalizationTagsTaxHTField0>
    <LocMarketGroupTiers2 xmlns="2958f784-0ef9-4616-b22d-512a8cad1f0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DE95A0C693CEB341887D38A4A2B58B45040072C752107C5A7B47AA91A1EE638E6F1F" ma:contentTypeVersion="55" ma:contentTypeDescription="Create a new document." ma:contentTypeScope="" ma:versionID="aa9188b4c266804cbb28a4db8cb8c639">
  <xsd:schema xmlns:xsd="http://www.w3.org/2001/XMLSchema" xmlns:xs="http://www.w3.org/2001/XMLSchema" xmlns:p="http://schemas.microsoft.com/office/2006/metadata/properties" xmlns:ns2="2958f784-0ef9-4616-b22d-512a8cad1f0d" xmlns:ns3="fb5acd76-e9f3-4601-9d69-91f53ab96ae6" targetNamespace="http://schemas.microsoft.com/office/2006/metadata/properties" ma:root="true" ma:fieldsID="28b2ebc2219c7be35f0639cc7306e541" ns2:_="" ns3:_="">
    <xsd:import namespace="2958f784-0ef9-4616-b22d-512a8cad1f0d"/>
    <xsd:import namespace="fb5acd76-e9f3-4601-9d69-91f53ab96ae6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58f784-0ef9-4616-b22d-512a8cad1f0d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ca69c71e-a029-4733-aca1-cabc27411b08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8D80075B-F8CE-48D6-9BD2-D195F7E115A9}" ma:internalName="CSXSubmissionMarket" ma:readOnly="false" ma:showField="MarketName" ma:web="2958f784-0ef9-4616-b22d-512a8cad1f0d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9327d1a0-1a14-4b12-a74c-0f320f972977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1F044C38-11A0-4051-9DF8-A3AFA85E16DC}" ma:internalName="InProjectListLookup" ma:readOnly="true" ma:showField="InProjectList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3b364bcb-a06e-4da1-8475-f5243c3236b2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1F044C38-11A0-4051-9DF8-A3AFA85E16DC}" ma:internalName="LastCompleteVersionLookup" ma:readOnly="true" ma:showField="LastCompleteVersion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1F044C38-11A0-4051-9DF8-A3AFA85E16DC}" ma:internalName="LastPreviewErrorLookup" ma:readOnly="true" ma:showField="LastPreviewError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1F044C38-11A0-4051-9DF8-A3AFA85E16DC}" ma:internalName="LastPreviewResultLookup" ma:readOnly="true" ma:showField="LastPreviewResult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1F044C38-11A0-4051-9DF8-A3AFA85E16DC}" ma:internalName="LastPreviewAttemptDateLookup" ma:readOnly="true" ma:showField="LastPreviewAttemptDat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1F044C38-11A0-4051-9DF8-A3AFA85E16DC}" ma:internalName="LastPreviewedByLookup" ma:readOnly="true" ma:showField="LastPreviewedBy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1F044C38-11A0-4051-9DF8-A3AFA85E16DC}" ma:internalName="LastPreviewTimeLookup" ma:readOnly="true" ma:showField="LastPreviewTim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1F044C38-11A0-4051-9DF8-A3AFA85E16DC}" ma:internalName="LastPreviewVersionLookup" ma:readOnly="true" ma:showField="LastPreviewVersion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1F044C38-11A0-4051-9DF8-A3AFA85E16DC}" ma:internalName="LastPublishErrorLookup" ma:readOnly="true" ma:showField="LastPublishError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1F044C38-11A0-4051-9DF8-A3AFA85E16DC}" ma:internalName="LastPublishResultLookup" ma:readOnly="true" ma:showField="LastPublishResult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1F044C38-11A0-4051-9DF8-A3AFA85E16DC}" ma:internalName="LastPublishAttemptDateLookup" ma:readOnly="true" ma:showField="LastPublishAttemptDat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1F044C38-11A0-4051-9DF8-A3AFA85E16DC}" ma:internalName="LastPublishedByLookup" ma:readOnly="true" ma:showField="LastPublishedBy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1F044C38-11A0-4051-9DF8-A3AFA85E16DC}" ma:internalName="LastPublishTimeLookup" ma:readOnly="true" ma:showField="LastPublishTim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1F044C38-11A0-4051-9DF8-A3AFA85E16DC}" ma:internalName="LastPublishVersionLookup" ma:readOnly="true" ma:showField="LastPublishVersion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AC64899A-88C0-4725-BCFC-902FA402DE74}" ma:internalName="LocLastLocAttemptVersionLookup" ma:readOnly="false" ma:showField="LastLocAttemptVersion" ma:web="2958f784-0ef9-4616-b22d-512a8cad1f0d">
      <xsd:simpleType>
        <xsd:restriction base="dms:Lookup"/>
      </xsd:simpleType>
    </xsd:element>
    <xsd:element name="LocLastLocAttemptVersionTypeLookup" ma:index="72" nillable="true" ma:displayName="Loc Last Loc Attempt Version Type" ma:default="" ma:list="{AC64899A-88C0-4725-BCFC-902FA402DE74}" ma:internalName="LocLastLocAttemptVersionTypeLookup" ma:readOnly="true" ma:showField="LastLocAttemptVersionType" ma:web="2958f784-0ef9-4616-b22d-512a8cad1f0d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AC64899A-88C0-4725-BCFC-902FA402DE74}" ma:internalName="LocNewPublishedVersionLookup" ma:readOnly="true" ma:showField="NewPublishedVersion" ma:web="2958f784-0ef9-4616-b22d-512a8cad1f0d">
      <xsd:simpleType>
        <xsd:restriction base="dms:Lookup"/>
      </xsd:simpleType>
    </xsd:element>
    <xsd:element name="LocOverallHandbackStatusLookup" ma:index="76" nillable="true" ma:displayName="Loc Overall Handback Status" ma:default="" ma:list="{AC64899A-88C0-4725-BCFC-902FA402DE74}" ma:internalName="LocOverallHandbackStatusLookup" ma:readOnly="true" ma:showField="OverallHandbackStatus" ma:web="2958f784-0ef9-4616-b22d-512a8cad1f0d">
      <xsd:simpleType>
        <xsd:restriction base="dms:Lookup"/>
      </xsd:simpleType>
    </xsd:element>
    <xsd:element name="LocOverallLocStatusLookup" ma:index="77" nillable="true" ma:displayName="Loc Overall Localize Status" ma:default="" ma:list="{AC64899A-88C0-4725-BCFC-902FA402DE74}" ma:internalName="LocOverallLocStatusLookup" ma:readOnly="true" ma:showField="OverallLocStatus" ma:web="2958f784-0ef9-4616-b22d-512a8cad1f0d">
      <xsd:simpleType>
        <xsd:restriction base="dms:Lookup"/>
      </xsd:simpleType>
    </xsd:element>
    <xsd:element name="LocOverallPreviewStatusLookup" ma:index="78" nillable="true" ma:displayName="Loc Overall Preview Status" ma:default="" ma:list="{AC64899A-88C0-4725-BCFC-902FA402DE74}" ma:internalName="LocOverallPreviewStatusLookup" ma:readOnly="true" ma:showField="OverallPreviewStatus" ma:web="2958f784-0ef9-4616-b22d-512a8cad1f0d">
      <xsd:simpleType>
        <xsd:restriction base="dms:Lookup"/>
      </xsd:simpleType>
    </xsd:element>
    <xsd:element name="LocOverallPublishStatusLookup" ma:index="79" nillable="true" ma:displayName="Loc Overall Publish Status" ma:default="" ma:list="{AC64899A-88C0-4725-BCFC-902FA402DE74}" ma:internalName="LocOverallPublishStatusLookup" ma:readOnly="true" ma:showField="OverallPublishStatus" ma:web="2958f784-0ef9-4616-b22d-512a8cad1f0d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AC64899A-88C0-4725-BCFC-902FA402DE74}" ma:internalName="LocProcessedForHandoffsLookup" ma:readOnly="true" ma:showField="ProcessedForHandoffs" ma:web="2958f784-0ef9-4616-b22d-512a8cad1f0d">
      <xsd:simpleType>
        <xsd:restriction base="dms:Lookup"/>
      </xsd:simpleType>
    </xsd:element>
    <xsd:element name="LocProcessedForMarketsLookup" ma:index="82" nillable="true" ma:displayName="Loc Processed For Markets" ma:default="" ma:list="{AC64899A-88C0-4725-BCFC-902FA402DE74}" ma:internalName="LocProcessedForMarketsLookup" ma:readOnly="true" ma:showField="ProcessedForMarkets" ma:web="2958f784-0ef9-4616-b22d-512a8cad1f0d">
      <xsd:simpleType>
        <xsd:restriction base="dms:Lookup"/>
      </xsd:simpleType>
    </xsd:element>
    <xsd:element name="LocPublishedDependentAssetsLookup" ma:index="83" nillable="true" ma:displayName="Loc Published Dependent Assets" ma:default="" ma:list="{AC64899A-88C0-4725-BCFC-902FA402DE74}" ma:internalName="LocPublishedDependentAssetsLookup" ma:readOnly="true" ma:showField="PublishedDependentAssets" ma:web="2958f784-0ef9-4616-b22d-512a8cad1f0d">
      <xsd:simpleType>
        <xsd:restriction base="dms:Lookup"/>
      </xsd:simpleType>
    </xsd:element>
    <xsd:element name="LocPublishedLinkedAssetsLookup" ma:index="84" nillable="true" ma:displayName="Loc Published Linked Assets" ma:default="" ma:list="{AC64899A-88C0-4725-BCFC-902FA402DE74}" ma:internalName="LocPublishedLinkedAssetsLookup" ma:readOnly="true" ma:showField="PublishedLinkedAssets" ma:web="2958f784-0ef9-4616-b22d-512a8cad1f0d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251ee2d3-c117-4524-b3f1-1010c3cab2a3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8D80075B-F8CE-48D6-9BD2-D195F7E115A9}" ma:internalName="Markets" ma:readOnly="false" ma:showField="MarketNam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1F044C38-11A0-4051-9DF8-A3AFA85E16DC}" ma:internalName="NumOfRatingsLookup" ma:readOnly="true" ma:showField="NumOfRatings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1F044C38-11A0-4051-9DF8-A3AFA85E16DC}" ma:internalName="PublishStatusLookup" ma:readOnly="false" ma:showField="PublishStatus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654e2ea7-8c43-4b3c-9db4-bd71f7cfe4f4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33f01220-6030-4880-975f-b9ea0de09f53}" ma:internalName="TaxCatchAll" ma:showField="CatchAllData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33f01220-6030-4880-975f-b9ea0de09f53}" ma:internalName="TaxCatchAllLabel" ma:readOnly="true" ma:showField="CatchAllDataLabel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5acd76-e9f3-4601-9d69-91f53ab96ae6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" ma:index="135" nillable="true" ma:displayName="Component" ma:internalName="Component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EEAAFA35-65FF-44FD-ADAA-0011C4130AC3}">
  <ds:schemaRefs>
    <ds:schemaRef ds:uri="http://schemas.openxmlformats.org/package/2006/metadata/core-properties"/>
    <ds:schemaRef ds:uri="http://purl.org/dc/dcmitype/"/>
    <ds:schemaRef ds:uri="http://purl.org/dc/terms/"/>
    <ds:schemaRef ds:uri="http://schemas.microsoft.com/office/2006/metadata/properties"/>
    <ds:schemaRef ds:uri="http://purl.org/dc/elements/1.1/"/>
    <ds:schemaRef ds:uri="http://schemas.microsoft.com/office/2006/documentManagement/types"/>
    <ds:schemaRef ds:uri="fb5acd76-e9f3-4601-9d69-91f53ab96ae6"/>
    <ds:schemaRef ds:uri="2958f784-0ef9-4616-b22d-512a8cad1f0d"/>
    <ds:schemaRef ds:uri="http://www.w3.org/XML/1998/namespace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8FE50DA-CD67-46B0-845E-C5488564B3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58f784-0ef9-4616-b22d-512a8cad1f0d"/>
    <ds:schemaRef ds:uri="fb5acd76-e9f3-4601-9d69-91f53ab96a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CCF10C-ADA2-4273-BDA8-85FC7309EDE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1527781-D4CD-417D-B7D6-964AFD9A342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empresarial (tema Moderno)</Template>
  <TotalTime>151</TotalTime>
  <Pages>13</Pages>
  <Words>868</Words>
  <Characters>11167</Characters>
  <Application>Microsoft Office Word</Application>
  <DocSecurity>0</DocSecurity>
  <Lines>93</Lines>
  <Paragraphs>24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Títol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>Teo Investigación y desarrollo</vt:lpstr>
    </vt:vector>
  </TitlesOfParts>
  <Manager/>
  <Company>Microsoft Corporation</Company>
  <LinksUpToDate>false</LinksUpToDate>
  <CharactersWithSpaces>12011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Obert obert</dc:creator>
  <cp:keywords/>
  <dc:description/>
  <cp:lastModifiedBy>A4130</cp:lastModifiedBy>
  <cp:revision>11</cp:revision>
  <cp:lastPrinted>2025-11-08T19:28:00Z</cp:lastPrinted>
  <dcterms:created xsi:type="dcterms:W3CDTF">2026-01-08T09:04:00Z</dcterms:created>
  <dcterms:modified xsi:type="dcterms:W3CDTF">2026-01-11T18:07:00Z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TC010178163082</vt:lpwstr>
  </property>
  <property fmtid="{D5CDD505-2E9C-101B-9397-08002B2CF9AE}" pid="3" name="InternalTags">
    <vt:lpwstr/>
  </property>
  <property fmtid="{D5CDD505-2E9C-101B-9397-08002B2CF9AE}" pid="4" name="ContentTypeId">
    <vt:lpwstr>0x010100DE95A0C693CEB341887D38A4A2B58B45040072C752107C5A7B47AA91A1EE638E6F1F</vt:lpwstr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ScenarioTags">
    <vt:lpwstr/>
  </property>
  <property fmtid="{D5CDD505-2E9C-101B-9397-08002B2CF9AE}" pid="8" name="CampaignTags">
    <vt:lpwstr/>
  </property>
  <property fmtid="{D5CDD505-2E9C-101B-9397-08002B2CF9AE}" pid="9" name="Order">
    <vt:r8>14019700</vt:r8>
  </property>
  <property fmtid="{D5CDD505-2E9C-101B-9397-08002B2CF9AE}" pid="10" name="HiddenCategoryTags">
    <vt:lpwstr/>
  </property>
  <property fmtid="{D5CDD505-2E9C-101B-9397-08002B2CF9AE}" pid="11" name="ImageGenStatus">
    <vt:i4>0</vt:i4>
  </property>
  <property fmtid="{D5CDD505-2E9C-101B-9397-08002B2CF9AE}" pid="12" name="CategoryTags">
    <vt:lpwstr/>
  </property>
  <property fmtid="{D5CDD505-2E9C-101B-9397-08002B2CF9AE}" pid="13" name="Applications">
    <vt:lpwstr/>
  </property>
  <property fmtid="{D5CDD505-2E9C-101B-9397-08002B2CF9AE}" pid="14" name="LocMarketGroupTiers">
    <vt:lpwstr>,t:Tier 1,t:Tier 2,t:Tier 3,</vt:lpwstr>
  </property>
</Properties>
</file>